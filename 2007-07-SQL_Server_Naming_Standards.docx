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B5C" w:rsidRDefault="00311B5C" w:rsidP="008736ED">
      <w:pPr>
        <w:pStyle w:val="Heading1"/>
      </w:pPr>
    </w:p>
    <w:p w:rsidR="00311B5C" w:rsidRDefault="002E41CC">
      <w:pPr>
        <w:pStyle w:val="ChapterTitleChar"/>
      </w:pPr>
      <w:r>
        <w:fldChar w:fldCharType="begin"/>
      </w:r>
      <w:r>
        <w:instrText xml:space="preserve"> TITLE  \* MERGEFORMAT </w:instrText>
      </w:r>
      <w:r>
        <w:fldChar w:fldCharType="separate"/>
      </w:r>
      <w:r w:rsidR="00646BF4" w:rsidRPr="00646BF4">
        <w:rPr>
          <w:rStyle w:val="ChapterTitleCharChar"/>
        </w:rPr>
        <w:t>SQL Server Database Naming Standards</w:t>
      </w:r>
      <w:r>
        <w:rPr>
          <w:rStyle w:val="ChapterTitleCharChar"/>
        </w:rPr>
        <w:fldChar w:fldCharType="end"/>
      </w:r>
    </w:p>
    <w:p w:rsidR="00311B5C" w:rsidRDefault="00311B5C">
      <w:pPr>
        <w:pStyle w:val="BodyText"/>
      </w:pPr>
      <w:r>
        <w:t>Database naming standards are used to help the DBA and the programmers who will be using that database. By creating standards for the different objects you will create in a database, each person using the database will know which type of object they are dealing with just by looking at the name of the object.</w:t>
      </w:r>
    </w:p>
    <w:p w:rsidR="00311B5C" w:rsidRDefault="00311B5C">
      <w:pPr>
        <w:pStyle w:val="Heading2"/>
      </w:pPr>
      <w:r>
        <w:t>Overview</w:t>
      </w:r>
    </w:p>
    <w:p w:rsidR="00311B5C" w:rsidRDefault="00311B5C">
      <w:pPr>
        <w:pStyle w:val="BodyText"/>
      </w:pPr>
      <w:r>
        <w:t>In addition to programming standards, you may wish to define some standards for naming the objects in your database. This will help you identify particular objects when you are reviewing your source code without having to look at a printed data dictionary. Below are some naming standards that can be used with either the Microsoft Access database system, Microsoft SQL Server database system or any other database system you choose.  Of course some of these standards may need to be modified depending on limitations of your particular database.  If you use another database system, you may have to change, delete or add additional information for the types of objects used in that database system.</w:t>
      </w:r>
    </w:p>
    <w:p w:rsidR="00311B5C" w:rsidRDefault="00311B5C">
      <w:pPr>
        <w:pStyle w:val="Heading2"/>
      </w:pPr>
      <w:r>
        <w:t>Database Naming Conventions</w:t>
      </w:r>
      <w:r w:rsidR="00D80784">
        <w:fldChar w:fldCharType="begin"/>
      </w:r>
      <w:r w:rsidR="006E112B">
        <w:instrText xml:space="preserve"> XE "</w:instrText>
      </w:r>
      <w:r w:rsidR="006E112B" w:rsidRPr="003A61BC">
        <w:instrText>Database Naming Conventions</w:instrText>
      </w:r>
      <w:r w:rsidR="006E112B">
        <w:instrText xml:space="preserve">" </w:instrText>
      </w:r>
      <w:r w:rsidR="00D80784">
        <w:fldChar w:fldCharType="end"/>
      </w:r>
    </w:p>
    <w:p w:rsidR="00311B5C" w:rsidRDefault="00311B5C">
      <w:pPr>
        <w:pStyle w:val="BodyText"/>
      </w:pPr>
      <w:r>
        <w:t xml:space="preserve">Name your database something that will make sense to you and your programmers. Try to avoid cryptic names with numbers, as these are not easily </w:t>
      </w:r>
      <w:r>
        <w:lastRenderedPageBreak/>
        <w:t>recognized by anyone who is not familiar with your application. Below are some names that would be good database names.</w:t>
      </w:r>
    </w:p>
    <w:p w:rsidR="00311B5C" w:rsidRDefault="007D1962">
      <w:pPr>
        <w:pStyle w:val="SourceCodeTop"/>
      </w:pPr>
      <w:r>
        <w:t>Customer</w:t>
      </w:r>
    </w:p>
    <w:p w:rsidR="00311B5C" w:rsidRDefault="007D1962">
      <w:pPr>
        <w:pStyle w:val="SourceCode"/>
      </w:pPr>
      <w:r>
        <w:t>Invoice</w:t>
      </w:r>
    </w:p>
    <w:p w:rsidR="00311B5C" w:rsidRDefault="00311B5C">
      <w:pPr>
        <w:pStyle w:val="SourceCodeBottom"/>
      </w:pPr>
      <w:r>
        <w:t>GeneralLedger</w:t>
      </w:r>
    </w:p>
    <w:p w:rsidR="002D3B9D" w:rsidRDefault="00311B5C">
      <w:pPr>
        <w:pStyle w:val="Heading2"/>
      </w:pPr>
      <w:r>
        <w:t>Table Naming</w:t>
      </w:r>
    </w:p>
    <w:p w:rsidR="002D3B9D" w:rsidRDefault="002D3B9D" w:rsidP="002D3B9D">
      <w:pPr>
        <w:pStyle w:val="BodyText"/>
      </w:pPr>
      <w:r>
        <w:t xml:space="preserve">Define your tables using a “singlar” name, not plural. For example, use </w:t>
      </w:r>
      <w:r w:rsidRPr="002D3B9D">
        <w:rPr>
          <w:b/>
        </w:rPr>
        <w:t>Employee</w:t>
      </w:r>
      <w:r>
        <w:t xml:space="preserve"> or </w:t>
      </w:r>
      <w:r w:rsidRPr="002D3B9D">
        <w:rPr>
          <w:b/>
        </w:rPr>
        <w:t>Customer</w:t>
      </w:r>
      <w:r>
        <w:t xml:space="preserve">, not </w:t>
      </w:r>
      <w:r w:rsidRPr="002D3B9D">
        <w:rPr>
          <w:b/>
        </w:rPr>
        <w:t>Employees</w:t>
      </w:r>
      <w:r>
        <w:t xml:space="preserve"> or </w:t>
      </w:r>
      <w:r w:rsidRPr="002D3B9D">
        <w:rPr>
          <w:b/>
        </w:rPr>
        <w:t>Customers</w:t>
      </w:r>
      <w:r>
        <w:t xml:space="preserve">. This makes it easier to create a class that holds a single </w:t>
      </w:r>
      <w:r w:rsidRPr="002D3B9D">
        <w:t>Employee or Customer</w:t>
      </w:r>
      <w:r>
        <w:t>. Then you can create a collection class using Employees or Customers for the name or EmployeeCollection or CustomerCollection.</w:t>
      </w:r>
    </w:p>
    <w:p w:rsidR="002D3B9D" w:rsidRDefault="002D3B9D" w:rsidP="002D3B9D">
      <w:pPr>
        <w:pStyle w:val="Heading3"/>
      </w:pPr>
      <w:r>
        <w:t>Primary Key Definition</w:t>
      </w:r>
      <w:r>
        <w:fldChar w:fldCharType="begin"/>
      </w:r>
      <w:r>
        <w:instrText xml:space="preserve"> XE "</w:instrText>
      </w:r>
      <w:r w:rsidRPr="00F847ED">
        <w:instrText>Primary Key Definition</w:instrText>
      </w:r>
      <w:r>
        <w:instrText xml:space="preserve">" </w:instrText>
      </w:r>
      <w:r>
        <w:fldChar w:fldCharType="end"/>
      </w:r>
    </w:p>
    <w:p w:rsidR="002D3B9D" w:rsidRDefault="002D3B9D" w:rsidP="002D3B9D">
      <w:pPr>
        <w:pStyle w:val="BodyText"/>
      </w:pPr>
      <w:r>
        <w:t>It is recommended you use an integer data type as your primary key for each table. This will be a unique number that the user never sees, but will be used internally to uniquely identify each row. It will cut down on the amount of fields in your WHERE clause.  From a performance standpoint this is very efficient since most database systems perform JOINs on Integer types quicker than any other type.</w:t>
      </w:r>
    </w:p>
    <w:p w:rsidR="002D3B9D" w:rsidRDefault="002D3B9D" w:rsidP="002D3B9D">
      <w:pPr>
        <w:pStyle w:val="BodyText"/>
      </w:pPr>
      <w:r>
        <w:t>Another option for your primary key is a uniqueidentifier. This is useful when your database will need to be combined with other databases for a corporate roll-up for example. Using a unique identifier ensures that no records from the different databases ever have the same identifier.</w:t>
      </w:r>
    </w:p>
    <w:p w:rsidR="002D3B9D" w:rsidRDefault="002D3B9D" w:rsidP="002D3B9D">
      <w:pPr>
        <w:pStyle w:val="Heading3"/>
      </w:pPr>
      <w:r>
        <w:t>Common Columns</w:t>
      </w:r>
      <w:r>
        <w:fldChar w:fldCharType="begin"/>
      </w:r>
      <w:r>
        <w:instrText xml:space="preserve"> XE "</w:instrText>
      </w:r>
      <w:r w:rsidRPr="004C2497">
        <w:instrText>Common Columns</w:instrText>
      </w:r>
      <w:r>
        <w:instrText xml:space="preserve">" </w:instrText>
      </w:r>
      <w:r>
        <w:fldChar w:fldCharType="end"/>
      </w:r>
    </w:p>
    <w:p w:rsidR="002D3B9D" w:rsidRDefault="002D3B9D" w:rsidP="002D3B9D">
      <w:pPr>
        <w:pStyle w:val="BodyText"/>
      </w:pPr>
      <w:r>
        <w:t>Each table in your system should contain columns that will allow you to track who inserted a record as well as who made the last update and at what time and date that insert/update was performed. The field names below are put into each of the tables in a database.</w:t>
      </w:r>
    </w:p>
    <w:p w:rsidR="002D3B9D" w:rsidRDefault="002D3B9D" w:rsidP="002D3B9D">
      <w:pPr>
        <w:pStyle w:val="SourceCodeTop"/>
      </w:pPr>
      <w:r>
        <w:lastRenderedPageBreak/>
        <w:t>InsertName</w:t>
      </w:r>
    </w:p>
    <w:p w:rsidR="002D3B9D" w:rsidRDefault="002D3B9D" w:rsidP="002D3B9D">
      <w:pPr>
        <w:pStyle w:val="SourceCode"/>
      </w:pPr>
      <w:r>
        <w:t>InsertDate</w:t>
      </w:r>
    </w:p>
    <w:p w:rsidR="002D3B9D" w:rsidRDefault="002D3B9D" w:rsidP="002D3B9D">
      <w:pPr>
        <w:pStyle w:val="SourceCode"/>
      </w:pPr>
      <w:r>
        <w:t>UpdateName</w:t>
      </w:r>
    </w:p>
    <w:p w:rsidR="002D3B9D" w:rsidRDefault="002D3B9D" w:rsidP="002D3B9D">
      <w:pPr>
        <w:pStyle w:val="SourceCode"/>
      </w:pPr>
      <w:r>
        <w:t>UpdateDate</w:t>
      </w:r>
    </w:p>
    <w:p w:rsidR="002D3B9D" w:rsidRDefault="002D3B9D" w:rsidP="002D3B9D">
      <w:pPr>
        <w:pStyle w:val="SourceCodeBottom"/>
      </w:pPr>
      <w:r>
        <w:t>ConcurrencyNumber</w:t>
      </w:r>
    </w:p>
    <w:p w:rsidR="002D3B9D" w:rsidRDefault="002D3B9D" w:rsidP="002D3B9D">
      <w:pPr>
        <w:pStyle w:val="BodyText"/>
      </w:pPr>
      <w:r>
        <w:t>The last field can be used if you wish to track multi-user access to this row yourself.  This might be used in place of a TimeStamp field.  If the database system you have does not support TimeStamp, then you could build your own incrementing field.  Of course this means you need to fill in this field and update it every time you modify this table.</w:t>
      </w:r>
    </w:p>
    <w:p w:rsidR="002D3B9D" w:rsidRPr="002D3B9D" w:rsidRDefault="002D3B9D" w:rsidP="002D3B9D">
      <w:pPr>
        <w:pStyle w:val="Heading2"/>
      </w:pPr>
      <w:r>
        <w:t>Schema Usage</w:t>
      </w:r>
    </w:p>
    <w:p w:rsidR="00311B5C" w:rsidRDefault="002D3B9D">
      <w:pPr>
        <w:pStyle w:val="BodyText"/>
      </w:pPr>
      <w:r>
        <w:t>For large databases you should break up the tables into schemas. G</w:t>
      </w:r>
      <w:r w:rsidR="00311B5C">
        <w:t xml:space="preserve">roup your tables by the sub-system in which the table is modified directly by the application. Below are some examples of </w:t>
      </w:r>
      <w:r>
        <w:t xml:space="preserve">schema </w:t>
      </w:r>
      <w:r w:rsidR="00311B5C">
        <w:t>names:</w:t>
      </w:r>
    </w:p>
    <w:p w:rsidR="00311B5C" w:rsidRDefault="002D3B9D">
      <w:pPr>
        <w:pStyle w:val="SourceCodeTop"/>
      </w:pPr>
      <w:r>
        <w:t>Employee</w:t>
      </w:r>
    </w:p>
    <w:p w:rsidR="00311B5C" w:rsidRDefault="002D3B9D">
      <w:pPr>
        <w:pStyle w:val="SourceCode"/>
      </w:pPr>
      <w:r>
        <w:t>Payables</w:t>
      </w:r>
    </w:p>
    <w:p w:rsidR="00311B5C" w:rsidRDefault="002D3B9D">
      <w:pPr>
        <w:pStyle w:val="SourceCode"/>
      </w:pPr>
      <w:r>
        <w:t>Receivables</w:t>
      </w:r>
    </w:p>
    <w:p w:rsidR="002D3B9D" w:rsidRDefault="002D3B9D" w:rsidP="002D3B9D">
      <w:pPr>
        <w:pStyle w:val="SourceCodeBottom"/>
      </w:pPr>
      <w:r>
        <w:t>Audit</w:t>
      </w:r>
    </w:p>
    <w:p w:rsidR="00311B5C" w:rsidRDefault="00311B5C">
      <w:pPr>
        <w:pStyle w:val="BodyText"/>
      </w:pPr>
      <w:r>
        <w:t>Obviously there will be times when a table will be used in more than one module. In that case you ne</w:t>
      </w:r>
      <w:r w:rsidR="002D3B9D">
        <w:t>ed to make a decision about which schema the table should be placed into</w:t>
      </w:r>
      <w:r>
        <w:t>. Either choose one module or the other, or maybe make a new prefix to identify those tables that are used in more than one module. A good example of this, are tables that hold validation codes such as states, and types. You may wish to create a</w:t>
      </w:r>
      <w:r w:rsidR="002D3B9D">
        <w:t xml:space="preserve"> schema named </w:t>
      </w:r>
      <w:r w:rsidR="002D3B9D" w:rsidRPr="002D3B9D">
        <w:rPr>
          <w:b/>
        </w:rPr>
        <w:t>Maintenance</w:t>
      </w:r>
      <w:r w:rsidR="002D3B9D">
        <w:t xml:space="preserve"> or </w:t>
      </w:r>
      <w:r w:rsidR="002D3B9D" w:rsidRPr="002D3B9D">
        <w:rPr>
          <w:b/>
        </w:rPr>
        <w:t>Validation</w:t>
      </w:r>
      <w:r w:rsidR="002D3B9D">
        <w:t xml:space="preserve"> for these tables.</w:t>
      </w:r>
    </w:p>
    <w:p w:rsidR="00311B5C" w:rsidRDefault="00311B5C">
      <w:pPr>
        <w:pStyle w:val="Heading2"/>
      </w:pPr>
      <w:r>
        <w:t>Temporary Tables</w:t>
      </w:r>
      <w:r w:rsidR="00D80784">
        <w:fldChar w:fldCharType="begin"/>
      </w:r>
      <w:r w:rsidR="006E112B">
        <w:instrText xml:space="preserve"> XE "</w:instrText>
      </w:r>
      <w:r w:rsidR="006E112B" w:rsidRPr="00E41B62">
        <w:instrText>Temporary Tables</w:instrText>
      </w:r>
      <w:r w:rsidR="006E112B">
        <w:instrText xml:space="preserve">" </w:instrText>
      </w:r>
      <w:r w:rsidR="00D80784">
        <w:fldChar w:fldCharType="end"/>
      </w:r>
    </w:p>
    <w:p w:rsidR="00B737FB" w:rsidRDefault="00311B5C">
      <w:pPr>
        <w:pStyle w:val="BodyText"/>
      </w:pPr>
      <w:r>
        <w:t>Sometimes you will need to create some temporary, or work tables for use in your application. Temporary</w:t>
      </w:r>
      <w:r w:rsidR="00B737FB">
        <w:t>/work</w:t>
      </w:r>
      <w:r>
        <w:t xml:space="preserve"> tables should always be created in a separate </w:t>
      </w:r>
      <w:r w:rsidR="00B737FB">
        <w:t>schema</w:t>
      </w:r>
      <w:r>
        <w:t xml:space="preserve">. </w:t>
      </w:r>
      <w:r w:rsidR="00B737FB">
        <w:t>It is highly recommended that these tables be created in a separate filegroup (if using SQL Server) so you can move these to a different physical controller and disk.</w:t>
      </w:r>
    </w:p>
    <w:p w:rsidR="00311B5C" w:rsidRDefault="00311B5C">
      <w:pPr>
        <w:pStyle w:val="Heading2"/>
      </w:pPr>
      <w:r>
        <w:lastRenderedPageBreak/>
        <w:t>Column Naming</w:t>
      </w:r>
      <w:r w:rsidR="00D80784">
        <w:fldChar w:fldCharType="begin"/>
      </w:r>
      <w:r w:rsidR="006E112B">
        <w:instrText xml:space="preserve"> XE "</w:instrText>
      </w:r>
      <w:r w:rsidR="006E112B" w:rsidRPr="0093686B">
        <w:instrText>Column Naming</w:instrText>
      </w:r>
      <w:r w:rsidR="006E112B">
        <w:instrText xml:space="preserve">" </w:instrText>
      </w:r>
      <w:r w:rsidR="00D80784">
        <w:fldChar w:fldCharType="end"/>
      </w:r>
    </w:p>
    <w:p w:rsidR="000C7E1F" w:rsidRDefault="000C7E1F" w:rsidP="000C7E1F">
      <w:pPr>
        <w:pStyle w:val="BodyText"/>
      </w:pPr>
      <w:r>
        <w:t xml:space="preserve">Name your columns with good long names. </w:t>
      </w:r>
      <w:r w:rsidR="00B737FB">
        <w:t>A</w:t>
      </w:r>
      <w:r>
        <w:t xml:space="preserve">void abbreviations. Use </w:t>
      </w:r>
      <w:r w:rsidR="00233A5B">
        <w:t>Pascal</w:t>
      </w:r>
      <w:r w:rsidR="00B737FB">
        <w:t xml:space="preserve"> </w:t>
      </w:r>
      <w:r w:rsidR="00233A5B">
        <w:t>Case</w:t>
      </w:r>
      <w:r w:rsidR="00B737FB">
        <w:t xml:space="preserve"> for your column names. Do</w:t>
      </w:r>
      <w:r>
        <w:t xml:space="preserve"> not use all lower or all upper case. Here are some examples:</w:t>
      </w:r>
    </w:p>
    <w:p w:rsidR="000C7E1F" w:rsidRDefault="000C7E1F" w:rsidP="00B737FB">
      <w:pPr>
        <w:pStyle w:val="SourceCodeTop"/>
      </w:pPr>
      <w:r>
        <w:t>EmployeeID</w:t>
      </w:r>
    </w:p>
    <w:p w:rsidR="000C7E1F" w:rsidRDefault="000C7E1F" w:rsidP="00871D0B">
      <w:pPr>
        <w:pStyle w:val="SourceCode"/>
      </w:pPr>
      <w:r>
        <w:t>FirstName</w:t>
      </w:r>
    </w:p>
    <w:p w:rsidR="000C7E1F" w:rsidRDefault="000C7E1F" w:rsidP="00871D0B">
      <w:pPr>
        <w:pStyle w:val="SourceCode"/>
      </w:pPr>
      <w:r>
        <w:t>LastName</w:t>
      </w:r>
    </w:p>
    <w:p w:rsidR="000C7E1F" w:rsidRPr="000C7E1F" w:rsidRDefault="000C7E1F" w:rsidP="00B737FB">
      <w:pPr>
        <w:pStyle w:val="SourceCodeBottom"/>
      </w:pPr>
      <w:r>
        <w:t>Street1</w:t>
      </w:r>
    </w:p>
    <w:p w:rsidR="00311B5C" w:rsidRDefault="00311B5C" w:rsidP="000C7E1F">
      <w:pPr>
        <w:pStyle w:val="Heading2"/>
      </w:pPr>
      <w:r>
        <w:t>Index Naming</w:t>
      </w:r>
      <w:r w:rsidR="00D80784">
        <w:fldChar w:fldCharType="begin"/>
      </w:r>
      <w:r w:rsidR="006E112B">
        <w:instrText xml:space="preserve"> XE "</w:instrText>
      </w:r>
      <w:r w:rsidR="006E112B" w:rsidRPr="00E2201F">
        <w:instrText>Index Naming</w:instrText>
      </w:r>
      <w:r w:rsidR="006E112B">
        <w:instrText xml:space="preserve">" </w:instrText>
      </w:r>
      <w:r w:rsidR="00D80784">
        <w:fldChar w:fldCharType="end"/>
      </w:r>
    </w:p>
    <w:p w:rsidR="00311B5C" w:rsidRDefault="00311B5C">
      <w:pPr>
        <w:pStyle w:val="BodyText"/>
      </w:pPr>
      <w:r>
        <w:t>Indexes should begin with a prefix of “idx”. This prefix should be followed by a name that will identify the field or fields contained within this index:</w:t>
      </w:r>
    </w:p>
    <w:p w:rsidR="00311B5C" w:rsidRDefault="00311B5C">
      <w:pPr>
        <w:pStyle w:val="SourceCodeTop"/>
      </w:pPr>
      <w:r>
        <w:t>idxLastName</w:t>
      </w:r>
    </w:p>
    <w:p w:rsidR="00311B5C" w:rsidRDefault="00311B5C">
      <w:pPr>
        <w:pStyle w:val="SourceCodeBottom"/>
      </w:pPr>
      <w:r>
        <w:t>idxCustID</w:t>
      </w:r>
    </w:p>
    <w:p w:rsidR="00311B5C" w:rsidRDefault="00311B5C" w:rsidP="000C7E1F">
      <w:pPr>
        <w:pStyle w:val="Heading2"/>
      </w:pPr>
      <w:r>
        <w:t>Stored Procedure Naming</w:t>
      </w:r>
      <w:r w:rsidR="00D80784">
        <w:fldChar w:fldCharType="begin"/>
      </w:r>
      <w:r w:rsidR="006E112B">
        <w:instrText xml:space="preserve"> XE "</w:instrText>
      </w:r>
      <w:r w:rsidR="006E112B" w:rsidRPr="00A05F86">
        <w:instrText>Stored Procedure Naming</w:instrText>
      </w:r>
      <w:r w:rsidR="006E112B">
        <w:instrText xml:space="preserve">" </w:instrText>
      </w:r>
      <w:r w:rsidR="00D80784">
        <w:fldChar w:fldCharType="end"/>
      </w:r>
    </w:p>
    <w:p w:rsidR="00311B5C" w:rsidRDefault="00311B5C">
      <w:pPr>
        <w:pStyle w:val="BodyText"/>
      </w:pPr>
      <w:r>
        <w:t xml:space="preserve">Stored procedures should begin with the prefix </w:t>
      </w:r>
      <w:r w:rsidR="000C7E1F">
        <w:t xml:space="preserve">such as “usp” or </w:t>
      </w:r>
      <w:r>
        <w:t>“proc” followed by a name that will identify the purpose of the stored procedure.</w:t>
      </w:r>
    </w:p>
    <w:p w:rsidR="00311B5C" w:rsidRDefault="000C7E1F">
      <w:pPr>
        <w:pStyle w:val="SourceCodeTop"/>
      </w:pPr>
      <w:r>
        <w:t>uspGetCustomerID</w:t>
      </w:r>
      <w:r>
        <w:br/>
      </w:r>
      <w:r w:rsidR="00311B5C">
        <w:t>procGetCustomerID</w:t>
      </w:r>
    </w:p>
    <w:p w:rsidR="00311B5C" w:rsidRDefault="000C7E1F">
      <w:pPr>
        <w:pStyle w:val="SourceCode"/>
      </w:pPr>
      <w:r>
        <w:t>usp</w:t>
      </w:r>
      <w:r w:rsidR="00311B5C">
        <w:t>CustomerInsert</w:t>
      </w:r>
    </w:p>
    <w:p w:rsidR="00311B5C" w:rsidRDefault="00311B5C">
      <w:pPr>
        <w:pStyle w:val="SourceCodeBottom"/>
      </w:pPr>
      <w:r>
        <w:t>procGetNextID</w:t>
      </w:r>
    </w:p>
    <w:p w:rsidR="00311B5C" w:rsidRDefault="004C2BF4">
      <w:pPr>
        <w:pStyle w:val="Tip"/>
      </w:pPr>
      <w:r>
        <w:rPr>
          <w:b/>
        </w:rPr>
        <w:t>TIP</w:t>
      </w:r>
      <w:r w:rsidR="00311B5C">
        <w:t>:</w:t>
      </w:r>
      <w:r w:rsidR="00311B5C">
        <w:tab/>
        <w:t xml:space="preserve">It is recommend you do </w:t>
      </w:r>
      <w:r w:rsidR="007D1962">
        <w:t>NOT</w:t>
      </w:r>
      <w:r w:rsidR="00311B5C">
        <w:t xml:space="preserve"> use a prefix of “sp”</w:t>
      </w:r>
      <w:r w:rsidR="00635E79">
        <w:t xml:space="preserve"> or “sp_”</w:t>
      </w:r>
      <w:r w:rsidR="00311B5C">
        <w:t xml:space="preserve">, as this </w:t>
      </w:r>
      <w:r w:rsidR="00635E79">
        <w:t xml:space="preserve">prefix </w:t>
      </w:r>
      <w:r w:rsidR="00311B5C">
        <w:t>is used for the built-in SQL Server system procedures</w:t>
      </w:r>
      <w:r w:rsidR="007D1962">
        <w:t xml:space="preserve"> and may cause confusion</w:t>
      </w:r>
      <w:r w:rsidR="00311B5C">
        <w:t>.</w:t>
      </w:r>
    </w:p>
    <w:p w:rsidR="00311B5C" w:rsidRDefault="00311B5C" w:rsidP="000C7E1F">
      <w:pPr>
        <w:pStyle w:val="Heading2"/>
      </w:pPr>
      <w:r>
        <w:lastRenderedPageBreak/>
        <w:t>Trigger Naming</w:t>
      </w:r>
      <w:r w:rsidR="00D80784">
        <w:fldChar w:fldCharType="begin"/>
      </w:r>
      <w:r w:rsidR="006E112B">
        <w:instrText xml:space="preserve"> XE "</w:instrText>
      </w:r>
      <w:r w:rsidR="006E112B" w:rsidRPr="00B2187F">
        <w:instrText>Trigger Naming</w:instrText>
      </w:r>
      <w:r w:rsidR="006E112B">
        <w:instrText xml:space="preserve">" </w:instrText>
      </w:r>
      <w:r w:rsidR="00D80784">
        <w:fldChar w:fldCharType="end"/>
      </w:r>
    </w:p>
    <w:p w:rsidR="00311B5C" w:rsidRDefault="00311B5C">
      <w:pPr>
        <w:pStyle w:val="BodyText"/>
      </w:pPr>
      <w:r>
        <w:t>Triggers should begin with a prefix of “trg” followed by the name of the table, leaving off that tables prefix. They should then be followed by “del”, “ins”, or “upd” for the Delete, Insert and Update trigger respectively.</w:t>
      </w:r>
    </w:p>
    <w:p w:rsidR="00311B5C" w:rsidRDefault="00311B5C">
      <w:pPr>
        <w:pStyle w:val="SourceCodeTop"/>
      </w:pPr>
      <w:r>
        <w:t>trgCustomers_del</w:t>
      </w:r>
    </w:p>
    <w:p w:rsidR="00311B5C" w:rsidRDefault="00311B5C">
      <w:pPr>
        <w:pStyle w:val="SourceCode"/>
      </w:pPr>
      <w:r>
        <w:t>trgCustomers_ins</w:t>
      </w:r>
    </w:p>
    <w:p w:rsidR="00311B5C" w:rsidRDefault="00311B5C">
      <w:pPr>
        <w:pStyle w:val="SourceCodeBottom"/>
      </w:pPr>
      <w:r>
        <w:t>trgCustomers_upd</w:t>
      </w:r>
    </w:p>
    <w:p w:rsidR="00311B5C" w:rsidRDefault="00311B5C" w:rsidP="000C7E1F">
      <w:pPr>
        <w:pStyle w:val="Heading2"/>
      </w:pPr>
      <w:r>
        <w:t>View Naming</w:t>
      </w:r>
      <w:r w:rsidR="00D80784">
        <w:fldChar w:fldCharType="begin"/>
      </w:r>
      <w:r w:rsidR="006E112B">
        <w:instrText xml:space="preserve"> XE "</w:instrText>
      </w:r>
      <w:r w:rsidR="006E112B" w:rsidRPr="0072731E">
        <w:instrText>View Naming</w:instrText>
      </w:r>
      <w:r w:rsidR="006E112B">
        <w:instrText xml:space="preserve">" </w:instrText>
      </w:r>
      <w:r w:rsidR="00D80784">
        <w:fldChar w:fldCharType="end"/>
      </w:r>
    </w:p>
    <w:p w:rsidR="00311B5C" w:rsidRDefault="00311B5C">
      <w:pPr>
        <w:pStyle w:val="BodyText"/>
      </w:pPr>
      <w:r>
        <w:t>Views should begin with a prefix of “vw”.</w:t>
      </w:r>
    </w:p>
    <w:p w:rsidR="00311B5C" w:rsidRDefault="00311B5C">
      <w:pPr>
        <w:pStyle w:val="SourceCodeTop"/>
      </w:pPr>
      <w:r>
        <w:t>vwCustomerShow</w:t>
      </w:r>
    </w:p>
    <w:p w:rsidR="00311B5C" w:rsidRDefault="00311B5C">
      <w:pPr>
        <w:pStyle w:val="SourceCodeBottom"/>
      </w:pPr>
      <w:r>
        <w:t>vwCustomerInvoices</w:t>
      </w:r>
    </w:p>
    <w:p w:rsidR="00311B5C" w:rsidRDefault="00311B5C" w:rsidP="000C7E1F">
      <w:pPr>
        <w:pStyle w:val="Heading2"/>
      </w:pPr>
      <w:r>
        <w:t>Database Diagram Naming</w:t>
      </w:r>
      <w:r w:rsidR="00D80784">
        <w:fldChar w:fldCharType="begin"/>
      </w:r>
      <w:r w:rsidR="006E112B">
        <w:instrText xml:space="preserve"> XE "</w:instrText>
      </w:r>
      <w:r w:rsidR="006E112B" w:rsidRPr="00F25CFB">
        <w:instrText>Database Diagram Naming</w:instrText>
      </w:r>
      <w:r w:rsidR="006E112B">
        <w:instrText xml:space="preserve">" </w:instrText>
      </w:r>
      <w:r w:rsidR="00D80784">
        <w:fldChar w:fldCharType="end"/>
      </w:r>
    </w:p>
    <w:p w:rsidR="00311B5C" w:rsidRDefault="00311B5C">
      <w:pPr>
        <w:pStyle w:val="BodyText"/>
      </w:pPr>
      <w:r>
        <w:t>Database diagrams should begin with a prefix of “diag”. Follow this with a good description of the diagram usage.</w:t>
      </w:r>
    </w:p>
    <w:p w:rsidR="00311B5C" w:rsidRDefault="00311B5C">
      <w:pPr>
        <w:pStyle w:val="SourceCodeTop"/>
      </w:pPr>
      <w:r>
        <w:t>diagUsersRoles</w:t>
      </w:r>
    </w:p>
    <w:p w:rsidR="00311B5C" w:rsidRDefault="00311B5C">
      <w:pPr>
        <w:pStyle w:val="SourceCodeBottom"/>
      </w:pPr>
      <w:r>
        <w:t>diagWinFormControls</w:t>
      </w:r>
    </w:p>
    <w:p w:rsidR="00311B5C" w:rsidRDefault="00311B5C" w:rsidP="000C7E1F">
      <w:pPr>
        <w:pStyle w:val="Heading2"/>
      </w:pPr>
      <w:r>
        <w:t>Default Naming</w:t>
      </w:r>
      <w:r w:rsidR="00D80784">
        <w:fldChar w:fldCharType="begin"/>
      </w:r>
      <w:r w:rsidR="006E112B">
        <w:instrText xml:space="preserve"> XE "</w:instrText>
      </w:r>
      <w:r w:rsidR="006E112B" w:rsidRPr="006D0AAC">
        <w:instrText>Default Naming</w:instrText>
      </w:r>
      <w:r w:rsidR="006E112B">
        <w:instrText xml:space="preserve">" </w:instrText>
      </w:r>
      <w:r w:rsidR="00D80784">
        <w:fldChar w:fldCharType="end"/>
      </w:r>
    </w:p>
    <w:p w:rsidR="00311B5C" w:rsidRDefault="00311B5C">
      <w:pPr>
        <w:pStyle w:val="BodyText"/>
      </w:pPr>
      <w:r>
        <w:t>Defaults should begin with a prefix of “def”.</w:t>
      </w:r>
    </w:p>
    <w:p w:rsidR="00311B5C" w:rsidRDefault="00311B5C">
      <w:pPr>
        <w:pStyle w:val="SourceCodeTop"/>
      </w:pPr>
      <w:r>
        <w:lastRenderedPageBreak/>
        <w:t>defState</w:t>
      </w:r>
    </w:p>
    <w:p w:rsidR="00311B5C" w:rsidRDefault="00311B5C">
      <w:pPr>
        <w:pStyle w:val="SourceCodeBottom"/>
      </w:pPr>
      <w:r>
        <w:t>defCustType</w:t>
      </w:r>
    </w:p>
    <w:p w:rsidR="00311B5C" w:rsidRDefault="00311B5C" w:rsidP="000C7E1F">
      <w:pPr>
        <w:pStyle w:val="Heading2"/>
      </w:pPr>
      <w:r>
        <w:t>Rule Naming</w:t>
      </w:r>
      <w:r w:rsidR="00D80784">
        <w:fldChar w:fldCharType="begin"/>
      </w:r>
      <w:r w:rsidR="006E112B">
        <w:instrText xml:space="preserve"> XE "</w:instrText>
      </w:r>
      <w:r w:rsidR="006E112B" w:rsidRPr="00BC07C9">
        <w:instrText>Rule Naming</w:instrText>
      </w:r>
      <w:r w:rsidR="006E112B">
        <w:instrText xml:space="preserve">" </w:instrText>
      </w:r>
      <w:r w:rsidR="00D80784">
        <w:fldChar w:fldCharType="end"/>
      </w:r>
    </w:p>
    <w:p w:rsidR="00311B5C" w:rsidRDefault="00311B5C">
      <w:pPr>
        <w:pStyle w:val="BodyText"/>
      </w:pPr>
      <w:r>
        <w:t>Rules should begin with a prefix of “rul”.</w:t>
      </w:r>
    </w:p>
    <w:p w:rsidR="00311B5C" w:rsidRDefault="00311B5C">
      <w:pPr>
        <w:pStyle w:val="SourceCodeTop"/>
      </w:pPr>
      <w:r>
        <w:t>rulState</w:t>
      </w:r>
    </w:p>
    <w:p w:rsidR="00311B5C" w:rsidRDefault="00311B5C">
      <w:pPr>
        <w:pStyle w:val="SourceCodeBottom"/>
      </w:pPr>
      <w:r>
        <w:t>rulCustType</w:t>
      </w:r>
    </w:p>
    <w:p w:rsidR="00871D0B" w:rsidRDefault="00871D0B" w:rsidP="00871D0B">
      <w:pPr>
        <w:pStyle w:val="Heading2"/>
      </w:pPr>
      <w:r>
        <w:t>User-Defined Types</w:t>
      </w:r>
      <w:r>
        <w:fldChar w:fldCharType="begin"/>
      </w:r>
      <w:r>
        <w:instrText xml:space="preserve"> XE "User-Defined Types" </w:instrText>
      </w:r>
      <w:r>
        <w:fldChar w:fldCharType="end"/>
      </w:r>
      <w:r>
        <w:t xml:space="preserve"> or Domains</w:t>
      </w:r>
      <w:r>
        <w:fldChar w:fldCharType="begin"/>
      </w:r>
      <w:r>
        <w:instrText xml:space="preserve"> XE "Domains" </w:instrText>
      </w:r>
      <w:r>
        <w:fldChar w:fldCharType="end"/>
      </w:r>
    </w:p>
    <w:p w:rsidR="00871D0B" w:rsidRDefault="00871D0B" w:rsidP="00871D0B">
      <w:pPr>
        <w:pStyle w:val="BodyText"/>
      </w:pPr>
      <w:r>
        <w:t>When you create your own user-defined type (Domain), you should prefix it with “typ”.</w:t>
      </w:r>
    </w:p>
    <w:p w:rsidR="00871D0B" w:rsidRDefault="00871D0B" w:rsidP="00871D0B">
      <w:pPr>
        <w:pStyle w:val="SourceCodeTop"/>
      </w:pPr>
      <w:r>
        <w:t>typName</w:t>
      </w:r>
    </w:p>
    <w:p w:rsidR="00871D0B" w:rsidRDefault="00871D0B" w:rsidP="00871D0B">
      <w:pPr>
        <w:pStyle w:val="SourceCodeBottom"/>
      </w:pPr>
      <w:r>
        <w:t>typAddress</w:t>
      </w:r>
    </w:p>
    <w:p w:rsidR="008B286B" w:rsidRDefault="008B286B" w:rsidP="008B286B">
      <w:pPr>
        <w:pStyle w:val="Heading2"/>
      </w:pPr>
      <w:r>
        <w:t>User-Defined Functions</w:t>
      </w:r>
    </w:p>
    <w:p w:rsidR="008B286B" w:rsidRDefault="008B286B" w:rsidP="008B286B">
      <w:pPr>
        <w:pStyle w:val="BodyText"/>
      </w:pPr>
      <w:r>
        <w:t>When you create your own user-defined functions prefix those with “udf”.</w:t>
      </w:r>
    </w:p>
    <w:p w:rsidR="008B286B" w:rsidRDefault="008B286B" w:rsidP="008B286B">
      <w:pPr>
        <w:pStyle w:val="SourceCodeTop"/>
      </w:pPr>
      <w:r>
        <w:lastRenderedPageBreak/>
        <w:t>udfGet</w:t>
      </w:r>
      <w:r w:rsidR="00901292">
        <w:t>Message</w:t>
      </w:r>
    </w:p>
    <w:p w:rsidR="008B286B" w:rsidRDefault="00901292" w:rsidP="008B286B">
      <w:pPr>
        <w:pStyle w:val="SourceCodeBottom"/>
      </w:pPr>
      <w:r>
        <w:t>udfCalculateSquareFootage</w:t>
      </w:r>
    </w:p>
    <w:p w:rsidR="00E659DC" w:rsidRDefault="00E659DC" w:rsidP="00E659DC">
      <w:pPr>
        <w:pStyle w:val="Heading2"/>
      </w:pPr>
      <w:r>
        <w:t xml:space="preserve">SQL </w:t>
      </w:r>
      <w:r w:rsidR="007674F9">
        <w:t>Statements</w:t>
      </w:r>
    </w:p>
    <w:p w:rsidR="00E659DC" w:rsidRDefault="00E659DC" w:rsidP="00E659DC">
      <w:pPr>
        <w:pStyle w:val="BodyText"/>
      </w:pPr>
      <w:r>
        <w:t>All SQL keywords</w:t>
      </w:r>
      <w:r w:rsidR="006E59B1">
        <w:t xml:space="preserve"> and</w:t>
      </w:r>
      <w:r>
        <w:t xml:space="preserve"> built-in functions need to be in upper case.</w:t>
      </w:r>
    </w:p>
    <w:p w:rsidR="00E659DC" w:rsidRDefault="00E659DC" w:rsidP="00E659DC">
      <w:pPr>
        <w:pStyle w:val="SourceCodeAlone"/>
      </w:pPr>
      <w:r>
        <w:t>SELECT CustomerName FROM dbo.Customer</w:t>
      </w:r>
    </w:p>
    <w:p w:rsidR="00E659DC" w:rsidRDefault="004B69A9" w:rsidP="00E659DC">
      <w:pPr>
        <w:pStyle w:val="BodyText"/>
      </w:pPr>
      <w:r>
        <w:t>DO NOT use the following:</w:t>
      </w:r>
    </w:p>
    <w:p w:rsidR="00E659DC" w:rsidRDefault="00E659DC" w:rsidP="00E659DC">
      <w:pPr>
        <w:pStyle w:val="SourceCodeAlone"/>
      </w:pPr>
      <w:r>
        <w:t>select CustomerName from dbo.Customer</w:t>
      </w:r>
    </w:p>
    <w:p w:rsidR="00311B5C" w:rsidRDefault="00311B5C">
      <w:pPr>
        <w:pStyle w:val="Heading2"/>
      </w:pPr>
      <w:r>
        <w:t>Summary</w:t>
      </w:r>
    </w:p>
    <w:p w:rsidR="00311B5C" w:rsidRDefault="00311B5C" w:rsidP="00E17D84">
      <w:pPr>
        <w:pStyle w:val="BodyText"/>
      </w:pPr>
      <w:r>
        <w:t>Database standards can help make the job of the DBA and the application programmer much easier.</w:t>
      </w:r>
      <w:r w:rsidR="00EA69BE">
        <w:t xml:space="preserve"> Prefixes and correct naming of tables can make code generation easier as well.</w:t>
      </w:r>
    </w:p>
    <w:sectPr w:rsidR="00311B5C" w:rsidSect="004472E0">
      <w:headerReference w:type="even" r:id="rId7"/>
      <w:headerReference w:type="default" r:id="rId8"/>
      <w:footerReference w:type="even" r:id="rId9"/>
      <w:footerReference w:type="default" r:id="rId10"/>
      <w:headerReference w:type="first" r:id="rId11"/>
      <w:footerReference w:type="first" r:id="rId12"/>
      <w:pgSz w:w="12240" w:h="15840" w:code="1"/>
      <w:pgMar w:top="1152" w:right="1152" w:bottom="1152" w:left="1152" w:header="720" w:footer="331" w:gutter="0"/>
      <w:pgNumType w:chapStyle="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1CC" w:rsidRDefault="002E41CC">
      <w:r>
        <w:separator/>
      </w:r>
    </w:p>
  </w:endnote>
  <w:endnote w:type="continuationSeparator" w:id="0">
    <w:p w:rsidR="002E41CC" w:rsidRDefault="002E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723" w:rsidRDefault="00D80784">
    <w:pPr>
      <w:pStyle w:val="EvenPageFooter"/>
      <w:tabs>
        <w:tab w:val="clear" w:pos="8820"/>
        <w:tab w:val="right" w:pos="9900"/>
      </w:tabs>
      <w:jc w:val="left"/>
      <w:rPr>
        <w:b w:val="0"/>
      </w:rPr>
    </w:pPr>
    <w:r>
      <w:rPr>
        <w:b w:val="0"/>
      </w:rPr>
      <w:fldChar w:fldCharType="begin"/>
    </w:r>
    <w:r w:rsidR="00672723">
      <w:rPr>
        <w:b w:val="0"/>
      </w:rPr>
      <w:instrText xml:space="preserve"> PAGE </w:instrText>
    </w:r>
    <w:r>
      <w:rPr>
        <w:b w:val="0"/>
      </w:rPr>
      <w:fldChar w:fldCharType="separate"/>
    </w:r>
    <w:r w:rsidR="0068155D">
      <w:rPr>
        <w:b w:val="0"/>
        <w:noProof/>
      </w:rPr>
      <w:t>4-4</w:t>
    </w:r>
    <w:r>
      <w:rPr>
        <w:b w:val="0"/>
      </w:rPr>
      <w:fldChar w:fldCharType="end"/>
    </w:r>
    <w:r w:rsidR="00672723">
      <w:rPr>
        <w:b w:val="0"/>
      </w:rPr>
      <w:tab/>
    </w:r>
    <w:r w:rsidR="002E41CC">
      <w:fldChar w:fldCharType="begin"/>
    </w:r>
    <w:r w:rsidR="002E41CC">
      <w:instrText xml:space="preserve"> SUBJECT  \* MERGEFORMAT </w:instrText>
    </w:r>
    <w:r w:rsidR="002E41CC">
      <w:fldChar w:fldCharType="separate"/>
    </w:r>
    <w:r w:rsidR="002E0A4A" w:rsidRPr="002E0A4A">
      <w:rPr>
        <w:b w:val="0"/>
      </w:rPr>
      <w:t>PDSA .NET Productivity Framework</w:t>
    </w:r>
    <w:r w:rsidR="002E41CC">
      <w:rPr>
        <w:b w:val="0"/>
      </w:rPr>
      <w:fldChar w:fldCharType="end"/>
    </w:r>
    <w:r w:rsidR="00672723">
      <w:rPr>
        <w:b w:val="0"/>
      </w:rPr>
      <w:t xml:space="preserve"> </w:t>
    </w:r>
  </w:p>
  <w:p w:rsidR="00672723" w:rsidRDefault="002E41CC">
    <w:pPr>
      <w:pStyle w:val="Footer"/>
      <w:ind w:right="-36"/>
      <w:jc w:val="right"/>
    </w:pPr>
    <w:r>
      <w:fldChar w:fldCharType="begin"/>
    </w:r>
    <w:r>
      <w:instrText xml:space="preserve"> DOCPROPERTY "Copyright" \* MERGEFORMAT </w:instrText>
    </w:r>
    <w:r>
      <w:fldChar w:fldCharType="separate"/>
    </w:r>
    <w:r w:rsidR="0068155D">
      <w:t>Copyright © 2002-2014 by PDSA, Inc.</w:t>
    </w:r>
    <w:r>
      <w:fldChar w:fldCharType="end"/>
    </w:r>
  </w:p>
  <w:p w:rsidR="00672723" w:rsidRDefault="00672723" w:rsidP="00472AAC">
    <w:pPr>
      <w:pStyle w:val="Footer"/>
      <w:ind w:right="-36"/>
      <w:jc w:val="right"/>
    </w:pPr>
    <w:r>
      <w:t>All rights reserved.  Reproduction is strictly prohibited.</w:t>
    </w:r>
    <w:bookmarkStart w:id="0" w:name="EvenPageFooter"/>
    <w:bookmarkEnd w:id="0"/>
    <w:r w:rsidR="00472AAC">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723" w:rsidRDefault="002E41CC">
    <w:pPr>
      <w:pStyle w:val="OddPageFooter"/>
      <w:tabs>
        <w:tab w:val="clear" w:pos="9360"/>
        <w:tab w:val="right" w:pos="9900"/>
      </w:tabs>
      <w:rPr>
        <w:b w:val="0"/>
      </w:rPr>
    </w:pPr>
    <w:r>
      <w:fldChar w:fldCharType="begin"/>
    </w:r>
    <w:r>
      <w:instrText xml:space="preserve"> SUBJECT  \* MERGEFORMAT </w:instrText>
    </w:r>
    <w:r>
      <w:fldChar w:fldCharType="separate"/>
    </w:r>
    <w:r w:rsidR="002E0A4A" w:rsidRPr="002E0A4A">
      <w:rPr>
        <w:b w:val="0"/>
      </w:rPr>
      <w:t>PDSA .NET Productivity Framework</w:t>
    </w:r>
    <w:r>
      <w:rPr>
        <w:b w:val="0"/>
      </w:rPr>
      <w:fldChar w:fldCharType="end"/>
    </w:r>
    <w:r w:rsidR="00672723">
      <w:rPr>
        <w:b w:val="0"/>
      </w:rPr>
      <w:tab/>
    </w:r>
    <w:r w:rsidR="00D80784">
      <w:rPr>
        <w:b w:val="0"/>
      </w:rPr>
      <w:fldChar w:fldCharType="begin"/>
    </w:r>
    <w:r w:rsidR="00672723">
      <w:rPr>
        <w:b w:val="0"/>
      </w:rPr>
      <w:instrText xml:space="preserve"> PAGE </w:instrText>
    </w:r>
    <w:r w:rsidR="00D80784">
      <w:rPr>
        <w:b w:val="0"/>
      </w:rPr>
      <w:fldChar w:fldCharType="separate"/>
    </w:r>
    <w:r w:rsidR="0068155D">
      <w:rPr>
        <w:b w:val="0"/>
        <w:noProof/>
      </w:rPr>
      <w:t>4-3</w:t>
    </w:r>
    <w:r w:rsidR="00D80784">
      <w:rPr>
        <w:b w:val="0"/>
      </w:rPr>
      <w:fldChar w:fldCharType="end"/>
    </w:r>
  </w:p>
  <w:bookmarkStart w:id="1" w:name="_GoBack"/>
  <w:p w:rsidR="00672723" w:rsidRDefault="002E41CC">
    <w:pPr>
      <w:pStyle w:val="Footer"/>
    </w:pPr>
    <w:r>
      <w:fldChar w:fldCharType="begin"/>
    </w:r>
    <w:r>
      <w:instrText xml:space="preserve"> DOCPROPERTY "Copyright" \* MERGEFORMAT </w:instrText>
    </w:r>
    <w:r>
      <w:fldChar w:fldCharType="separate"/>
    </w:r>
    <w:r w:rsidR="0068155D">
      <w:t>Copyright © 2002-2014 by PDSA, Inc.</w:t>
    </w:r>
    <w:r>
      <w:fldChar w:fldCharType="end"/>
    </w:r>
    <w:bookmarkEnd w:id="1"/>
  </w:p>
  <w:p w:rsidR="00672723" w:rsidRDefault="00672723" w:rsidP="00472AAC">
    <w:pPr>
      <w:pStyle w:val="Footer"/>
    </w:pPr>
    <w:r>
      <w:t>All rights reserved.  Reproduction is strictly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55D" w:rsidRDefault="006815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1CC" w:rsidRDefault="002E41CC">
      <w:r>
        <w:separator/>
      </w:r>
    </w:p>
  </w:footnote>
  <w:footnote w:type="continuationSeparator" w:id="0">
    <w:p w:rsidR="002E41CC" w:rsidRDefault="002E41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723" w:rsidRDefault="002E41CC" w:rsidP="001C6013">
    <w:pPr>
      <w:pStyle w:val="Header"/>
      <w:pBdr>
        <w:bottom w:val="single" w:sz="4" w:space="1" w:color="auto"/>
      </w:pBdr>
      <w:tabs>
        <w:tab w:val="clear" w:pos="8640"/>
        <w:tab w:val="right" w:pos="9900"/>
      </w:tabs>
      <w:ind w:left="0"/>
      <w:rPr>
        <w:rFonts w:cs="Tahoma"/>
        <w:i/>
        <w:szCs w:val="24"/>
      </w:rPr>
    </w:pPr>
    <w:r>
      <w:fldChar w:fldCharType="begin"/>
    </w:r>
    <w:r>
      <w:instrText xml:space="preserve"> STYLEREF  "Chapter Title Char Char"  \* MERGEFORMAT </w:instrText>
    </w:r>
    <w:r>
      <w:fldChar w:fldCharType="separate"/>
    </w:r>
    <w:r w:rsidR="0068155D" w:rsidRPr="0068155D">
      <w:rPr>
        <w:rFonts w:cs="Tahoma"/>
        <w:i/>
        <w:noProof/>
        <w:szCs w:val="24"/>
      </w:rPr>
      <w:t>SQL Server Database Naming Standards</w:t>
    </w:r>
    <w:r>
      <w:rPr>
        <w:rFonts w:cs="Tahoma"/>
        <w:i/>
        <w:noProof/>
        <w:szCs w:val="24"/>
      </w:rPr>
      <w:fldChar w:fldCharType="end"/>
    </w:r>
    <w:r w:rsidR="00672723">
      <w:rPr>
        <w:rFonts w:cs="Tahoma"/>
        <w:i/>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723" w:rsidRDefault="00672723">
    <w:pPr>
      <w:pStyle w:val="OddPageHeader"/>
      <w:rPr>
        <w:sz w:val="22"/>
      </w:rPr>
    </w:pPr>
    <w:r>
      <w:t xml:space="preserve"> </w:t>
    </w:r>
    <w:r w:rsidR="002E41CC">
      <w:fldChar w:fldCharType="begin"/>
    </w:r>
    <w:r w:rsidR="002E41CC">
      <w:instrText xml:space="preserve"> STYLEREF "Heading 2" \* MERGEFORMAT </w:instrText>
    </w:r>
    <w:r w:rsidR="002E41CC">
      <w:fldChar w:fldCharType="separate"/>
    </w:r>
    <w:r w:rsidR="0068155D">
      <w:rPr>
        <w:noProof/>
      </w:rPr>
      <w:t>Schema Usage</w:t>
    </w:r>
    <w:r w:rsidR="002E41CC">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55D" w:rsidRDefault="006815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8F028B8"/>
    <w:lvl w:ilvl="0">
      <w:start w:val="1"/>
      <w:numFmt w:val="decimal"/>
      <w:pStyle w:val="ListNumber"/>
      <w:lvlText w:val="%1."/>
      <w:lvlJc w:val="left"/>
      <w:pPr>
        <w:tabs>
          <w:tab w:val="num" w:pos="360"/>
        </w:tabs>
        <w:ind w:left="360" w:hanging="360"/>
      </w:pPr>
    </w:lvl>
  </w:abstractNum>
  <w:abstractNum w:abstractNumId="1">
    <w:nsid w:val="097B5C56"/>
    <w:multiLevelType w:val="singleLevel"/>
    <w:tmpl w:val="0BB68C44"/>
    <w:lvl w:ilvl="0">
      <w:start w:val="1"/>
      <w:numFmt w:val="decimal"/>
      <w:pStyle w:val="NumberedList"/>
      <w:lvlText w:val="%1."/>
      <w:lvlJc w:val="left"/>
      <w:pPr>
        <w:tabs>
          <w:tab w:val="num" w:pos="1440"/>
        </w:tabs>
        <w:ind w:left="360" w:hanging="360"/>
      </w:pPr>
    </w:lvl>
  </w:abstractNum>
  <w:abstractNum w:abstractNumId="2">
    <w:nsid w:val="10500434"/>
    <w:multiLevelType w:val="multilevel"/>
    <w:tmpl w:val="E16A4742"/>
    <w:lvl w:ilvl="0">
      <w:start w:val="4"/>
      <w:numFmt w:val="decimal"/>
      <w:pStyle w:val="Heading1"/>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B010996"/>
    <w:multiLevelType w:val="multilevel"/>
    <w:tmpl w:val="5C62AB74"/>
    <w:lvl w:ilvl="0">
      <w:start w:val="2"/>
      <w:numFmt w:val="upperLetter"/>
      <w:suff w:val="nothing"/>
      <w:lvlText w:val="Appendix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52FF3ECE"/>
    <w:multiLevelType w:val="singleLevel"/>
    <w:tmpl w:val="A42E0E80"/>
    <w:lvl w:ilvl="0">
      <w:start w:val="1"/>
      <w:numFmt w:val="bullet"/>
      <w:pStyle w:val="BulletList"/>
      <w:lvlText w:val=""/>
      <w:lvlJc w:val="left"/>
      <w:pPr>
        <w:tabs>
          <w:tab w:val="num" w:pos="360"/>
        </w:tabs>
        <w:ind w:left="360" w:hanging="360"/>
      </w:pPr>
      <w:rPr>
        <w:rFonts w:ascii="Symbol" w:hAnsi="Symbol" w:hint="default"/>
      </w:rPr>
    </w:lvl>
  </w:abstractNum>
  <w:abstractNum w:abstractNumId="5">
    <w:nsid w:val="7BCF0DCD"/>
    <w:multiLevelType w:val="hybridMultilevel"/>
    <w:tmpl w:val="21D4038E"/>
    <w:lvl w:ilvl="0" w:tplc="151E7B7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7D84"/>
    <w:rsid w:val="000C7E1F"/>
    <w:rsid w:val="000D1A0D"/>
    <w:rsid w:val="000F40C3"/>
    <w:rsid w:val="001C6013"/>
    <w:rsid w:val="001E7E3A"/>
    <w:rsid w:val="00233A5B"/>
    <w:rsid w:val="00272DDF"/>
    <w:rsid w:val="002D3B9D"/>
    <w:rsid w:val="002E0A4A"/>
    <w:rsid w:val="002E41CC"/>
    <w:rsid w:val="002E6B7D"/>
    <w:rsid w:val="002F3111"/>
    <w:rsid w:val="00311B5C"/>
    <w:rsid w:val="0037647C"/>
    <w:rsid w:val="003A37A4"/>
    <w:rsid w:val="003C479D"/>
    <w:rsid w:val="00430658"/>
    <w:rsid w:val="004432CF"/>
    <w:rsid w:val="004472E0"/>
    <w:rsid w:val="004519DC"/>
    <w:rsid w:val="0046697C"/>
    <w:rsid w:val="00472AAC"/>
    <w:rsid w:val="004B69A9"/>
    <w:rsid w:val="004C2BF4"/>
    <w:rsid w:val="00524D20"/>
    <w:rsid w:val="0058230D"/>
    <w:rsid w:val="005E3289"/>
    <w:rsid w:val="00623F39"/>
    <w:rsid w:val="00635E79"/>
    <w:rsid w:val="00646BF4"/>
    <w:rsid w:val="00672723"/>
    <w:rsid w:val="0068155D"/>
    <w:rsid w:val="006C1BAE"/>
    <w:rsid w:val="006C371D"/>
    <w:rsid w:val="006E112B"/>
    <w:rsid w:val="006E59B1"/>
    <w:rsid w:val="006F3114"/>
    <w:rsid w:val="00742A31"/>
    <w:rsid w:val="007674F9"/>
    <w:rsid w:val="007874E8"/>
    <w:rsid w:val="00797274"/>
    <w:rsid w:val="007D1962"/>
    <w:rsid w:val="00812BC4"/>
    <w:rsid w:val="00812CDB"/>
    <w:rsid w:val="00871D0B"/>
    <w:rsid w:val="008736ED"/>
    <w:rsid w:val="008B286B"/>
    <w:rsid w:val="008C3F53"/>
    <w:rsid w:val="00901292"/>
    <w:rsid w:val="0093091A"/>
    <w:rsid w:val="009C611F"/>
    <w:rsid w:val="00A46FB6"/>
    <w:rsid w:val="00AE243E"/>
    <w:rsid w:val="00AE36D9"/>
    <w:rsid w:val="00AE7D3C"/>
    <w:rsid w:val="00B52178"/>
    <w:rsid w:val="00B737FB"/>
    <w:rsid w:val="00B86D44"/>
    <w:rsid w:val="00BB1E40"/>
    <w:rsid w:val="00C55452"/>
    <w:rsid w:val="00CC7C84"/>
    <w:rsid w:val="00CD71FC"/>
    <w:rsid w:val="00D35916"/>
    <w:rsid w:val="00D43F92"/>
    <w:rsid w:val="00D447BB"/>
    <w:rsid w:val="00D71DA7"/>
    <w:rsid w:val="00D80784"/>
    <w:rsid w:val="00DD2FFA"/>
    <w:rsid w:val="00E17D84"/>
    <w:rsid w:val="00E659DC"/>
    <w:rsid w:val="00EA1BB2"/>
    <w:rsid w:val="00EA69BE"/>
    <w:rsid w:val="00F41C09"/>
    <w:rsid w:val="00F42F0D"/>
    <w:rsid w:val="00F517A6"/>
    <w:rsid w:val="00F837C7"/>
    <w:rsid w:val="00F93808"/>
    <w:rsid w:val="00FE4356"/>
    <w:rsid w:val="00FF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659172-0D04-4B3D-8C65-2A930B49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B9D"/>
    <w:rPr>
      <w:rFonts w:ascii="Arial" w:hAnsi="Arial"/>
      <w:sz w:val="24"/>
    </w:rPr>
  </w:style>
  <w:style w:type="paragraph" w:styleId="Heading1">
    <w:name w:val="heading 1"/>
    <w:aliases w:val="Heading 1 Char"/>
    <w:basedOn w:val="Normal"/>
    <w:next w:val="ChapterTitle"/>
    <w:autoRedefine/>
    <w:qFormat/>
    <w:rsid w:val="008736ED"/>
    <w:pPr>
      <w:numPr>
        <w:numId w:val="4"/>
      </w:numPr>
      <w:spacing w:before="400" w:after="960"/>
      <w:jc w:val="right"/>
      <w:outlineLvl w:val="0"/>
    </w:pPr>
    <w:rPr>
      <w:b/>
      <w:sz w:val="48"/>
      <w:szCs w:val="48"/>
    </w:rPr>
  </w:style>
  <w:style w:type="paragraph" w:styleId="Heading2">
    <w:name w:val="heading 2"/>
    <w:basedOn w:val="Normal"/>
    <w:next w:val="BodyText"/>
    <w:autoRedefine/>
    <w:qFormat/>
    <w:rsid w:val="002D3B9D"/>
    <w:pPr>
      <w:keepNext/>
      <w:spacing w:before="1200" w:after="360"/>
      <w:outlineLvl w:val="1"/>
    </w:pPr>
    <w:rPr>
      <w:b/>
      <w:sz w:val="48"/>
    </w:rPr>
  </w:style>
  <w:style w:type="paragraph" w:styleId="Heading3">
    <w:name w:val="heading 3"/>
    <w:basedOn w:val="Heading2"/>
    <w:next w:val="BodyText"/>
    <w:autoRedefine/>
    <w:qFormat/>
    <w:rsid w:val="002D3B9D"/>
    <w:pPr>
      <w:spacing w:before="360" w:after="240"/>
      <w:ind w:left="1080"/>
      <w:outlineLvl w:val="2"/>
    </w:pPr>
    <w:rPr>
      <w:sz w:val="36"/>
    </w:rPr>
  </w:style>
  <w:style w:type="paragraph" w:styleId="Heading4">
    <w:name w:val="heading 4"/>
    <w:basedOn w:val="Normal"/>
    <w:next w:val="BodyText"/>
    <w:autoRedefine/>
    <w:qFormat/>
    <w:rsid w:val="002D3B9D"/>
    <w:pPr>
      <w:keepNext/>
      <w:spacing w:before="240" w:after="120"/>
      <w:ind w:left="1080"/>
      <w:outlineLvl w:val="3"/>
    </w:pPr>
    <w:rPr>
      <w:b/>
      <w:sz w:val="28"/>
    </w:rPr>
  </w:style>
  <w:style w:type="paragraph" w:styleId="Heading5">
    <w:name w:val="heading 5"/>
    <w:basedOn w:val="Normal"/>
    <w:next w:val="Normal"/>
    <w:autoRedefine/>
    <w:qFormat/>
    <w:rsid w:val="004472E0"/>
    <w:pPr>
      <w:keepNext/>
      <w:spacing w:before="120" w:after="120"/>
      <w:ind w:left="1800"/>
      <w:outlineLvl w:val="4"/>
    </w:pPr>
    <w:rPr>
      <w:rFonts w:ascii="Tahoma" w:hAnsi="Tahoma"/>
      <w:b/>
    </w:rPr>
  </w:style>
  <w:style w:type="paragraph" w:styleId="Heading6">
    <w:name w:val="heading 6"/>
    <w:basedOn w:val="Normal"/>
    <w:next w:val="Normal"/>
    <w:qFormat/>
    <w:rsid w:val="004472E0"/>
    <w:pPr>
      <w:spacing w:before="240" w:after="60"/>
      <w:outlineLvl w:val="5"/>
    </w:pPr>
    <w:rPr>
      <w:i/>
      <w:sz w:val="22"/>
    </w:rPr>
  </w:style>
  <w:style w:type="paragraph" w:styleId="Heading7">
    <w:name w:val="heading 7"/>
    <w:basedOn w:val="Normal"/>
    <w:next w:val="Normal"/>
    <w:qFormat/>
    <w:rsid w:val="004472E0"/>
    <w:pPr>
      <w:spacing w:before="240" w:after="60"/>
      <w:outlineLvl w:val="6"/>
    </w:pPr>
    <w:rPr>
      <w:sz w:val="20"/>
    </w:rPr>
  </w:style>
  <w:style w:type="paragraph" w:styleId="Heading8">
    <w:name w:val="heading 8"/>
    <w:basedOn w:val="Normal"/>
    <w:next w:val="Normal"/>
    <w:qFormat/>
    <w:rsid w:val="004472E0"/>
    <w:pPr>
      <w:spacing w:before="240" w:after="60"/>
      <w:outlineLvl w:val="7"/>
    </w:pPr>
    <w:rPr>
      <w:i/>
      <w:sz w:val="20"/>
    </w:rPr>
  </w:style>
  <w:style w:type="paragraph" w:styleId="Heading9">
    <w:name w:val="heading 9"/>
    <w:basedOn w:val="Normal"/>
    <w:next w:val="Normal"/>
    <w:qFormat/>
    <w:rsid w:val="004472E0"/>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TOC2"/>
    <w:semiHidden/>
    <w:rsid w:val="002D3B9D"/>
    <w:pPr>
      <w:tabs>
        <w:tab w:val="right" w:leader="dot" w:pos="9360"/>
      </w:tabs>
      <w:spacing w:before="120"/>
      <w:ind w:left="720"/>
    </w:pPr>
    <w:rPr>
      <w:sz w:val="22"/>
    </w:rPr>
  </w:style>
  <w:style w:type="paragraph" w:styleId="TOC2">
    <w:name w:val="toc 2"/>
    <w:basedOn w:val="Normal"/>
    <w:next w:val="Normal"/>
    <w:semiHidden/>
    <w:rsid w:val="002D3B9D"/>
    <w:pPr>
      <w:tabs>
        <w:tab w:val="right" w:leader="dot" w:pos="9360"/>
      </w:tabs>
      <w:spacing w:before="120"/>
      <w:ind w:left="1440"/>
    </w:pPr>
    <w:rPr>
      <w:sz w:val="22"/>
    </w:rPr>
  </w:style>
  <w:style w:type="paragraph" w:styleId="BodyText">
    <w:name w:val="Body Text"/>
    <w:basedOn w:val="Normal"/>
    <w:autoRedefine/>
    <w:rsid w:val="002D3B9D"/>
    <w:pPr>
      <w:tabs>
        <w:tab w:val="left" w:pos="720"/>
      </w:tabs>
      <w:spacing w:before="120" w:after="120"/>
      <w:ind w:left="1080"/>
    </w:pPr>
  </w:style>
  <w:style w:type="paragraph" w:styleId="Footer">
    <w:name w:val="footer"/>
    <w:basedOn w:val="Normal"/>
    <w:autoRedefine/>
    <w:rsid w:val="002D3B9D"/>
    <w:rPr>
      <w:sz w:val="18"/>
    </w:rPr>
  </w:style>
  <w:style w:type="paragraph" w:styleId="Caption">
    <w:name w:val="caption"/>
    <w:basedOn w:val="Normal"/>
    <w:next w:val="Normal"/>
    <w:qFormat/>
    <w:rsid w:val="002D3B9D"/>
    <w:pPr>
      <w:spacing w:before="120" w:after="120"/>
    </w:pPr>
    <w:rPr>
      <w:b/>
    </w:rPr>
  </w:style>
  <w:style w:type="paragraph" w:customStyle="1" w:styleId="Hidden">
    <w:name w:val="!Hidden"/>
    <w:basedOn w:val="Normal"/>
    <w:rsid w:val="00E17D84"/>
    <w:pPr>
      <w:spacing w:before="240" w:after="240"/>
    </w:pPr>
    <w:rPr>
      <w:i/>
      <w:vanish/>
      <w:color w:val="800080"/>
      <w:sz w:val="20"/>
    </w:rPr>
  </w:style>
  <w:style w:type="paragraph" w:customStyle="1" w:styleId="Leftcolumn">
    <w:name w:val="Leftcolumn"/>
    <w:basedOn w:val="Normal"/>
    <w:rsid w:val="004472E0"/>
    <w:pPr>
      <w:framePr w:w="1800" w:hSpace="187" w:vSpace="187" w:wrap="around" w:vAnchor="text" w:hAnchor="margin" w:x="-186" w:y="203"/>
      <w:spacing w:after="120"/>
    </w:pPr>
    <w:rPr>
      <w:i/>
      <w:sz w:val="22"/>
    </w:rPr>
  </w:style>
  <w:style w:type="paragraph" w:customStyle="1" w:styleId="BulletList">
    <w:name w:val="Bullet List"/>
    <w:basedOn w:val="BodyText"/>
    <w:autoRedefine/>
    <w:rsid w:val="002D3B9D"/>
    <w:pPr>
      <w:numPr>
        <w:numId w:val="1"/>
      </w:numPr>
      <w:tabs>
        <w:tab w:val="clear" w:pos="360"/>
      </w:tabs>
      <w:spacing w:after="0"/>
      <w:ind w:left="1800"/>
    </w:pPr>
  </w:style>
  <w:style w:type="paragraph" w:customStyle="1" w:styleId="KeyHead">
    <w:name w:val="KeyHead"/>
    <w:basedOn w:val="Normal"/>
    <w:next w:val="Normal"/>
    <w:rsid w:val="002D3B9D"/>
    <w:pPr>
      <w:keepNext/>
      <w:keepLines/>
      <w:pBdr>
        <w:top w:val="double" w:sz="6" w:space="3" w:color="auto"/>
        <w:left w:val="double" w:sz="6" w:space="3" w:color="auto"/>
        <w:bottom w:val="double" w:sz="6" w:space="3" w:color="auto"/>
        <w:right w:val="double" w:sz="6" w:space="3" w:color="auto"/>
        <w:between w:val="single" w:sz="6" w:space="3" w:color="auto"/>
      </w:pBdr>
      <w:shd w:val="pct10" w:color="auto" w:fill="auto"/>
      <w:tabs>
        <w:tab w:val="left" w:pos="4320"/>
      </w:tabs>
      <w:spacing w:before="360" w:after="240" w:line="300" w:lineRule="atLeast"/>
      <w:ind w:left="4680" w:hanging="2880"/>
      <w:jc w:val="center"/>
    </w:pPr>
    <w:rPr>
      <w:b/>
    </w:rPr>
  </w:style>
  <w:style w:type="paragraph" w:customStyle="1" w:styleId="KeyTerm">
    <w:name w:val="KeyTerm"/>
    <w:basedOn w:val="Normal"/>
    <w:next w:val="BodyText"/>
    <w:rsid w:val="002D3B9D"/>
    <w:pPr>
      <w:keepNext/>
      <w:keepLines/>
      <w:pBdr>
        <w:top w:val="double" w:sz="6" w:space="3" w:color="auto"/>
        <w:left w:val="double" w:sz="6" w:space="3" w:color="auto"/>
        <w:bottom w:val="double" w:sz="6" w:space="3" w:color="auto"/>
        <w:right w:val="double" w:sz="6" w:space="3" w:color="auto"/>
      </w:pBdr>
      <w:shd w:val="pct10" w:color="auto" w:fill="auto"/>
      <w:tabs>
        <w:tab w:val="left" w:pos="4320"/>
      </w:tabs>
      <w:spacing w:after="180" w:line="300" w:lineRule="atLeast"/>
      <w:ind w:left="3600" w:hanging="1800"/>
    </w:pPr>
    <w:rPr>
      <w:sz w:val="20"/>
    </w:rPr>
  </w:style>
  <w:style w:type="character" w:styleId="PageNumber">
    <w:name w:val="page number"/>
    <w:basedOn w:val="DefaultParagraphFont"/>
    <w:rsid w:val="002D3B9D"/>
    <w:rPr>
      <w:rFonts w:ascii="Times New Roman" w:hAnsi="Times New Roman"/>
      <w:color w:val="auto"/>
      <w:sz w:val="22"/>
      <w:u w:val="none"/>
      <w:vertAlign w:val="baseline"/>
    </w:rPr>
  </w:style>
  <w:style w:type="paragraph" w:customStyle="1" w:styleId="ScreenShot">
    <w:name w:val="ScreenShot"/>
    <w:basedOn w:val="Normal"/>
    <w:next w:val="Normal"/>
    <w:rsid w:val="002D3B9D"/>
    <w:pPr>
      <w:keepNext/>
      <w:spacing w:before="240" w:after="120" w:line="300" w:lineRule="atLeast"/>
      <w:ind w:left="2160"/>
    </w:pPr>
    <w:rPr>
      <w:sz w:val="20"/>
    </w:rPr>
  </w:style>
  <w:style w:type="paragraph" w:customStyle="1" w:styleId="SourceCode">
    <w:name w:val="SourceCode"/>
    <w:basedOn w:val="Normal"/>
    <w:autoRedefine/>
    <w:rsid w:val="002D3B9D"/>
    <w:pPr>
      <w:keepNext/>
      <w:keepLines/>
      <w:pBdr>
        <w:top w:val="double" w:sz="4" w:space="4" w:color="C0C0C0"/>
        <w:left w:val="double" w:sz="4" w:space="4" w:color="C0C0C0"/>
        <w:bottom w:val="double" w:sz="4" w:space="4" w:color="C0C0C0"/>
        <w:right w:val="double" w:sz="4" w:space="4" w:color="C0C0C0"/>
      </w:pBdr>
      <w:tabs>
        <w:tab w:val="left" w:pos="1620"/>
        <w:tab w:val="left" w:pos="1800"/>
        <w:tab w:val="left" w:pos="1980"/>
        <w:tab w:val="left" w:pos="2160"/>
        <w:tab w:val="left" w:pos="2340"/>
        <w:tab w:val="left" w:pos="2520"/>
        <w:tab w:val="left" w:pos="2700"/>
        <w:tab w:val="left" w:pos="2880"/>
        <w:tab w:val="left" w:pos="3240"/>
        <w:tab w:val="left" w:pos="3600"/>
        <w:tab w:val="left" w:pos="3960"/>
        <w:tab w:val="left" w:pos="4320"/>
      </w:tabs>
      <w:ind w:left="1440" w:right="432"/>
    </w:pPr>
    <w:rPr>
      <w:rFonts w:ascii="Courier New" w:hAnsi="Courier New"/>
      <w:noProof/>
      <w:sz w:val="20"/>
    </w:rPr>
  </w:style>
  <w:style w:type="paragraph" w:customStyle="1" w:styleId="Table">
    <w:name w:val="Table"/>
    <w:next w:val="Normal"/>
    <w:rsid w:val="002D3B9D"/>
    <w:pPr>
      <w:keepLines/>
      <w:spacing w:before="60" w:after="60"/>
    </w:pPr>
    <w:rPr>
      <w:rFonts w:ascii="Tahoma" w:hAnsi="Tahoma"/>
    </w:rPr>
  </w:style>
  <w:style w:type="paragraph" w:customStyle="1" w:styleId="TableHeader">
    <w:name w:val="Table Header"/>
    <w:basedOn w:val="Table"/>
    <w:autoRedefine/>
    <w:rsid w:val="002D3B9D"/>
    <w:pPr>
      <w:keepNext/>
      <w:tabs>
        <w:tab w:val="left" w:pos="2880"/>
        <w:tab w:val="left" w:pos="4320"/>
        <w:tab w:val="left" w:pos="5760"/>
        <w:tab w:val="left" w:pos="7200"/>
      </w:tabs>
      <w:spacing w:before="120" w:after="120"/>
      <w:jc w:val="center"/>
    </w:pPr>
    <w:rPr>
      <w:b/>
      <w:noProof/>
    </w:rPr>
  </w:style>
  <w:style w:type="paragraph" w:customStyle="1" w:styleId="Tip">
    <w:name w:val="Tip"/>
    <w:basedOn w:val="Normal"/>
    <w:next w:val="BodyText"/>
    <w:autoRedefine/>
    <w:rsid w:val="002D3B9D"/>
    <w:pPr>
      <w:keepLines/>
      <w:pBdr>
        <w:top w:val="single" w:sz="4" w:space="6" w:color="auto"/>
        <w:left w:val="single" w:sz="4" w:space="6" w:color="auto"/>
        <w:bottom w:val="single" w:sz="4" w:space="6" w:color="auto"/>
        <w:right w:val="single" w:sz="4" w:space="6" w:color="auto"/>
      </w:pBdr>
      <w:spacing w:before="240" w:after="240" w:line="300" w:lineRule="atLeast"/>
      <w:ind w:left="2736" w:right="1728" w:hanging="1008"/>
    </w:pPr>
  </w:style>
  <w:style w:type="paragraph" w:styleId="TOC3">
    <w:name w:val="toc 3"/>
    <w:basedOn w:val="Normal"/>
    <w:next w:val="Normal"/>
    <w:semiHidden/>
    <w:rsid w:val="002D3B9D"/>
    <w:pPr>
      <w:tabs>
        <w:tab w:val="right" w:leader="dot" w:pos="9360"/>
      </w:tabs>
      <w:spacing w:before="60"/>
      <w:ind w:left="2160"/>
    </w:pPr>
    <w:rPr>
      <w:sz w:val="22"/>
    </w:rPr>
  </w:style>
  <w:style w:type="paragraph" w:customStyle="1" w:styleId="Note">
    <w:name w:val="Note"/>
    <w:basedOn w:val="Normal"/>
    <w:next w:val="BodyText"/>
    <w:autoRedefine/>
    <w:rsid w:val="002D3B9D"/>
    <w:pPr>
      <w:spacing w:before="240" w:after="240" w:line="300" w:lineRule="atLeast"/>
      <w:ind w:left="2736" w:right="1728" w:hanging="1008"/>
    </w:pPr>
  </w:style>
  <w:style w:type="paragraph" w:customStyle="1" w:styleId="Warning">
    <w:name w:val="Warning"/>
    <w:basedOn w:val="Tip"/>
    <w:next w:val="BodyText"/>
    <w:autoRedefine/>
    <w:rsid w:val="002D3B9D"/>
    <w:pPr>
      <w:pBdr>
        <w:top w:val="thinThickSmallGap" w:sz="24" w:space="6" w:color="auto"/>
        <w:left w:val="thinThickSmallGap" w:sz="24" w:space="6" w:color="auto"/>
        <w:bottom w:val="thickThinSmallGap" w:sz="24" w:space="6" w:color="auto"/>
        <w:right w:val="thickThinSmallGap" w:sz="24" w:space="6" w:color="auto"/>
      </w:pBdr>
      <w:ind w:left="3240" w:hanging="1440"/>
    </w:pPr>
  </w:style>
  <w:style w:type="paragraph" w:customStyle="1" w:styleId="figcaption">
    <w:name w:val="figcaption"/>
    <w:basedOn w:val="Normal"/>
    <w:next w:val="BodyText"/>
    <w:autoRedefine/>
    <w:rsid w:val="002D3B9D"/>
    <w:pPr>
      <w:spacing w:after="360"/>
      <w:ind w:left="1584" w:right="432"/>
    </w:pPr>
    <w:rPr>
      <w:rFonts w:ascii="Tahoma" w:hAnsi="Tahoma"/>
      <w:sz w:val="20"/>
    </w:rPr>
  </w:style>
  <w:style w:type="paragraph" w:styleId="Header">
    <w:name w:val="header"/>
    <w:basedOn w:val="Normal"/>
    <w:rsid w:val="002D3B9D"/>
    <w:pPr>
      <w:tabs>
        <w:tab w:val="center" w:pos="4320"/>
        <w:tab w:val="right" w:pos="8640"/>
      </w:tabs>
      <w:ind w:left="-720"/>
    </w:pPr>
  </w:style>
  <w:style w:type="character" w:styleId="CommentReference">
    <w:name w:val="annotation reference"/>
    <w:basedOn w:val="DefaultParagraphFont"/>
    <w:semiHidden/>
    <w:rsid w:val="002D3B9D"/>
    <w:rPr>
      <w:sz w:val="16"/>
    </w:rPr>
  </w:style>
  <w:style w:type="paragraph" w:customStyle="1" w:styleId="OddPageHeader">
    <w:name w:val="OddPageHeader"/>
    <w:basedOn w:val="Normal"/>
    <w:autoRedefine/>
    <w:rsid w:val="002D3B9D"/>
    <w:pPr>
      <w:pBdr>
        <w:bottom w:val="single" w:sz="6" w:space="1" w:color="auto"/>
      </w:pBdr>
      <w:jc w:val="right"/>
    </w:pPr>
    <w:rPr>
      <w:rFonts w:ascii="Tahoma" w:hAnsi="Tahoma"/>
      <w:i/>
    </w:rPr>
  </w:style>
  <w:style w:type="paragraph" w:customStyle="1" w:styleId="EvenPageHeader">
    <w:name w:val="EvenPageHeader"/>
    <w:basedOn w:val="OddPageHeader"/>
    <w:rsid w:val="002D3B9D"/>
    <w:pPr>
      <w:jc w:val="left"/>
    </w:pPr>
  </w:style>
  <w:style w:type="paragraph" w:customStyle="1" w:styleId="OddPageFooter">
    <w:name w:val="OddPageFooter"/>
    <w:basedOn w:val="BodyText"/>
    <w:rsid w:val="002D3B9D"/>
    <w:pPr>
      <w:pBdr>
        <w:top w:val="single" w:sz="6" w:space="1" w:color="auto"/>
      </w:pBdr>
      <w:tabs>
        <w:tab w:val="clear" w:pos="720"/>
        <w:tab w:val="right" w:pos="9360"/>
      </w:tabs>
      <w:spacing w:after="0"/>
      <w:ind w:left="0"/>
    </w:pPr>
    <w:rPr>
      <w:b/>
    </w:rPr>
  </w:style>
  <w:style w:type="paragraph" w:customStyle="1" w:styleId="EvenPageFooter">
    <w:name w:val="EvenPageFooter"/>
    <w:basedOn w:val="OddPageFooter"/>
    <w:rsid w:val="002D3B9D"/>
    <w:pPr>
      <w:tabs>
        <w:tab w:val="clear" w:pos="9360"/>
        <w:tab w:val="right" w:pos="8820"/>
      </w:tabs>
      <w:spacing w:before="0"/>
      <w:jc w:val="right"/>
    </w:pPr>
  </w:style>
  <w:style w:type="paragraph" w:customStyle="1" w:styleId="NumberedList">
    <w:name w:val="Numbered List"/>
    <w:basedOn w:val="BodyText"/>
    <w:autoRedefine/>
    <w:rsid w:val="002D3B9D"/>
    <w:pPr>
      <w:numPr>
        <w:numId w:val="3"/>
      </w:numPr>
      <w:tabs>
        <w:tab w:val="clear" w:pos="720"/>
        <w:tab w:val="clear" w:pos="1440"/>
        <w:tab w:val="left" w:pos="1620"/>
      </w:tabs>
      <w:ind w:left="1800"/>
    </w:pPr>
  </w:style>
  <w:style w:type="paragraph" w:customStyle="1" w:styleId="rightcolumn">
    <w:name w:val="right column"/>
    <w:basedOn w:val="BodyText"/>
    <w:rsid w:val="004472E0"/>
    <w:pPr>
      <w:tabs>
        <w:tab w:val="clear" w:pos="720"/>
      </w:tabs>
      <w:ind w:left="270"/>
    </w:pPr>
  </w:style>
  <w:style w:type="paragraph" w:customStyle="1" w:styleId="ScrShotWide">
    <w:name w:val="ScrShotWide"/>
    <w:basedOn w:val="ScreenShot"/>
    <w:rsid w:val="002D3B9D"/>
    <w:pPr>
      <w:ind w:left="720"/>
    </w:pPr>
  </w:style>
  <w:style w:type="paragraph" w:styleId="BodyTextIndent">
    <w:name w:val="Body Text Indent"/>
    <w:basedOn w:val="Normal"/>
    <w:rsid w:val="002D3B9D"/>
    <w:pPr>
      <w:spacing w:after="120"/>
      <w:ind w:left="2160"/>
    </w:pPr>
    <w:rPr>
      <w:sz w:val="22"/>
    </w:rPr>
  </w:style>
  <w:style w:type="paragraph" w:customStyle="1" w:styleId="BulletListIndent">
    <w:name w:val="Bullet List Indent"/>
    <w:basedOn w:val="BulletList"/>
    <w:rsid w:val="002D3B9D"/>
    <w:pPr>
      <w:numPr>
        <w:numId w:val="0"/>
      </w:numPr>
    </w:pPr>
  </w:style>
  <w:style w:type="paragraph" w:styleId="CommentText">
    <w:name w:val="annotation text"/>
    <w:basedOn w:val="Normal"/>
    <w:semiHidden/>
    <w:rsid w:val="002D3B9D"/>
    <w:rPr>
      <w:sz w:val="20"/>
    </w:rPr>
  </w:style>
  <w:style w:type="character" w:customStyle="1" w:styleId="Answers">
    <w:name w:val="Answers"/>
    <w:basedOn w:val="DefaultParagraphFont"/>
    <w:rsid w:val="002D3B9D"/>
    <w:rPr>
      <w:rFonts w:ascii="Tahoma" w:hAnsi="Tahoma"/>
      <w:b/>
      <w:dstrike w:val="0"/>
      <w:sz w:val="24"/>
      <w:szCs w:val="24"/>
      <w:u w:val="none"/>
      <w:vertAlign w:val="baseline"/>
    </w:rPr>
  </w:style>
  <w:style w:type="paragraph" w:customStyle="1" w:styleId="Objectives">
    <w:name w:val="Objectives"/>
    <w:basedOn w:val="Heading3"/>
    <w:next w:val="BulletList"/>
    <w:autoRedefine/>
    <w:rsid w:val="002D3B9D"/>
    <w:pPr>
      <w:spacing w:before="3000"/>
      <w:outlineLvl w:val="9"/>
    </w:pPr>
  </w:style>
  <w:style w:type="paragraph" w:customStyle="1" w:styleId="Summary">
    <w:name w:val="Summary"/>
    <w:next w:val="BodyText"/>
    <w:rsid w:val="002D3B9D"/>
    <w:pPr>
      <w:keepNext/>
      <w:pageBreakBefore/>
    </w:pPr>
    <w:rPr>
      <w:rFonts w:ascii="Arial" w:hAnsi="Arial"/>
      <w:b/>
      <w:sz w:val="48"/>
    </w:rPr>
  </w:style>
  <w:style w:type="paragraph" w:customStyle="1" w:styleId="SidebarCode">
    <w:name w:val="SidebarCode"/>
    <w:basedOn w:val="SourceCode"/>
    <w:rsid w:val="002D3B9D"/>
    <w:pPr>
      <w:pBdr>
        <w:top w:val="double" w:sz="6" w:space="3" w:color="auto"/>
        <w:left w:val="double" w:sz="6" w:space="3" w:color="auto"/>
        <w:bottom w:val="double" w:sz="6" w:space="3" w:color="auto"/>
        <w:right w:val="double" w:sz="6" w:space="3" w:color="auto"/>
      </w:pBdr>
      <w:shd w:val="pct10" w:color="auto" w:fill="auto"/>
      <w:ind w:left="1800"/>
    </w:pPr>
    <w:rPr>
      <w:noProof w:val="0"/>
    </w:rPr>
  </w:style>
  <w:style w:type="paragraph" w:customStyle="1" w:styleId="SidebarHead">
    <w:name w:val="SidebarHead"/>
    <w:basedOn w:val="KeyHead"/>
    <w:next w:val="Normal"/>
    <w:autoRedefine/>
    <w:rsid w:val="002D3B9D"/>
    <w:pPr>
      <w:spacing w:before="240"/>
      <w:ind w:left="4320" w:right="720"/>
    </w:pPr>
    <w:rPr>
      <w:rFonts w:ascii="Tahoma" w:hAnsi="Tahoma"/>
      <w:szCs w:val="24"/>
    </w:rPr>
  </w:style>
  <w:style w:type="paragraph" w:customStyle="1" w:styleId="SidebarText">
    <w:name w:val="SidebarText"/>
    <w:basedOn w:val="KeyTerm"/>
    <w:autoRedefine/>
    <w:rsid w:val="002D3B9D"/>
    <w:pPr>
      <w:keepNext w:val="0"/>
      <w:spacing w:before="240" w:after="240"/>
      <w:ind w:left="1440" w:right="720" w:firstLine="0"/>
    </w:pPr>
    <w:rPr>
      <w:rFonts w:ascii="Tahoma" w:hAnsi="Tahoma"/>
    </w:rPr>
  </w:style>
  <w:style w:type="paragraph" w:styleId="ListNumber">
    <w:name w:val="List Number"/>
    <w:basedOn w:val="Normal"/>
    <w:rsid w:val="004472E0"/>
    <w:pPr>
      <w:numPr>
        <w:numId w:val="2"/>
      </w:numPr>
    </w:pPr>
  </w:style>
  <w:style w:type="paragraph" w:customStyle="1" w:styleId="StepByStep">
    <w:name w:val="StepByStep"/>
    <w:basedOn w:val="Heading3"/>
    <w:next w:val="BodyText"/>
    <w:rsid w:val="002D3B9D"/>
  </w:style>
  <w:style w:type="character" w:customStyle="1" w:styleId="KeyName">
    <w:name w:val="Key Name"/>
    <w:basedOn w:val="DefaultParagraphFont"/>
    <w:rsid w:val="002D3B9D"/>
    <w:rPr>
      <w:rFonts w:ascii="Tahoma" w:hAnsi="Tahoma"/>
      <w:b/>
      <w:caps/>
      <w:dstrike w:val="0"/>
      <w:color w:val="auto"/>
      <w:sz w:val="22"/>
      <w:szCs w:val="22"/>
      <w:vertAlign w:val="baseline"/>
    </w:rPr>
  </w:style>
  <w:style w:type="paragraph" w:customStyle="1" w:styleId="TermList">
    <w:name w:val="TermList"/>
    <w:basedOn w:val="BodyText"/>
    <w:rsid w:val="004472E0"/>
    <w:pPr>
      <w:ind w:left="2520"/>
    </w:pPr>
  </w:style>
  <w:style w:type="character" w:customStyle="1" w:styleId="Logo">
    <w:name w:val="Logo"/>
    <w:basedOn w:val="DefaultParagraphFont"/>
    <w:rsid w:val="004472E0"/>
    <w:rPr>
      <w:dstrike w:val="0"/>
      <w:vanish/>
      <w:color w:val="auto"/>
      <w:vertAlign w:val="baseline"/>
    </w:rPr>
  </w:style>
  <w:style w:type="paragraph" w:customStyle="1" w:styleId="IntentionallyBlank">
    <w:name w:val="IntentionallyBlank"/>
    <w:basedOn w:val="Heading3"/>
    <w:rsid w:val="002D3B9D"/>
    <w:rPr>
      <w:b w:val="0"/>
      <w:vanish/>
      <w:sz w:val="24"/>
    </w:rPr>
  </w:style>
  <w:style w:type="paragraph" w:customStyle="1" w:styleId="TryItOut">
    <w:name w:val="TryItOut!"/>
    <w:basedOn w:val="Heading3"/>
    <w:next w:val="BodyText"/>
    <w:rsid w:val="002D3B9D"/>
    <w:pPr>
      <w:outlineLvl w:val="9"/>
    </w:pPr>
  </w:style>
  <w:style w:type="paragraph" w:customStyle="1" w:styleId="QuestionHead">
    <w:name w:val="QuestionHead"/>
    <w:next w:val="BodyText"/>
    <w:rsid w:val="002D3B9D"/>
    <w:pPr>
      <w:keepNext/>
      <w:pageBreakBefore/>
    </w:pPr>
    <w:rPr>
      <w:rFonts w:ascii="Arial" w:hAnsi="Arial"/>
      <w:b/>
      <w:sz w:val="48"/>
    </w:rPr>
  </w:style>
  <w:style w:type="paragraph" w:customStyle="1" w:styleId="AnswerHead">
    <w:name w:val="AnswerHead"/>
    <w:next w:val="BodyText"/>
    <w:rsid w:val="002D3B9D"/>
    <w:pPr>
      <w:keepNext/>
      <w:pageBreakBefore/>
    </w:pPr>
    <w:rPr>
      <w:rFonts w:ascii="Arial" w:hAnsi="Arial"/>
      <w:b/>
      <w:sz w:val="48"/>
    </w:rPr>
  </w:style>
  <w:style w:type="paragraph" w:customStyle="1" w:styleId="ExerciseHead">
    <w:name w:val="ExerciseHead"/>
    <w:next w:val="BodyText"/>
    <w:rsid w:val="002D3B9D"/>
    <w:pPr>
      <w:keepNext/>
      <w:pageBreakBefore/>
    </w:pPr>
    <w:rPr>
      <w:rFonts w:ascii="Arial" w:hAnsi="Arial"/>
      <w:b/>
      <w:sz w:val="48"/>
    </w:rPr>
  </w:style>
  <w:style w:type="paragraph" w:customStyle="1" w:styleId="Heading4withBreak">
    <w:name w:val="Heading 4 with Break"/>
    <w:basedOn w:val="Heading4"/>
    <w:next w:val="BodyText"/>
    <w:rsid w:val="004472E0"/>
    <w:pPr>
      <w:pageBreakBefore/>
    </w:pPr>
  </w:style>
  <w:style w:type="paragraph" w:customStyle="1" w:styleId="SourceCodeRightColumn">
    <w:name w:val="SourceCode RightColumn"/>
    <w:basedOn w:val="SourceCode"/>
    <w:rsid w:val="002D3B9D"/>
    <w:pPr>
      <w:ind w:left="274"/>
    </w:pPr>
  </w:style>
  <w:style w:type="paragraph" w:customStyle="1" w:styleId="ScrShotMedium">
    <w:name w:val="ScrShotMedium"/>
    <w:basedOn w:val="ScreenShot"/>
    <w:rsid w:val="002D3B9D"/>
    <w:pPr>
      <w:ind w:left="1440"/>
    </w:pPr>
  </w:style>
  <w:style w:type="paragraph" w:customStyle="1" w:styleId="Headereven">
    <w:name w:val="Header even"/>
    <w:basedOn w:val="Normal"/>
    <w:rsid w:val="002D3B9D"/>
    <w:pPr>
      <w:pBdr>
        <w:bottom w:val="single" w:sz="6" w:space="1" w:color="auto"/>
      </w:pBdr>
      <w:tabs>
        <w:tab w:val="left" w:pos="1080"/>
      </w:tabs>
    </w:pPr>
    <w:rPr>
      <w:rFonts w:ascii="Tahoma" w:hAnsi="Tahoma"/>
    </w:rPr>
  </w:style>
  <w:style w:type="character" w:customStyle="1" w:styleId="FooterHidden">
    <w:name w:val="FooterHidden"/>
    <w:rsid w:val="002D3B9D"/>
    <w:rPr>
      <w:rFonts w:ascii="Tahoma" w:hAnsi="Tahoma"/>
      <w:dstrike w:val="0"/>
      <w:vanish/>
      <w:sz w:val="18"/>
      <w:vertAlign w:val="baseline"/>
    </w:rPr>
  </w:style>
  <w:style w:type="paragraph" w:customStyle="1" w:styleId="DocumentPad">
    <w:name w:val="DocumentPad"/>
    <w:basedOn w:val="BodyText"/>
    <w:rsid w:val="00E17D84"/>
    <w:rPr>
      <w:noProof/>
      <w:vanish/>
    </w:rPr>
  </w:style>
  <w:style w:type="paragraph" w:customStyle="1" w:styleId="SourceCodeTop">
    <w:name w:val="SourceCodeTop"/>
    <w:basedOn w:val="SourceCode"/>
    <w:next w:val="SourceCode"/>
    <w:autoRedefine/>
    <w:rsid w:val="002D3B9D"/>
    <w:pPr>
      <w:tabs>
        <w:tab w:val="clear" w:pos="4320"/>
        <w:tab w:val="left" w:pos="3060"/>
      </w:tabs>
      <w:spacing w:before="360"/>
    </w:pPr>
  </w:style>
  <w:style w:type="paragraph" w:customStyle="1" w:styleId="SourceCodeBottom">
    <w:name w:val="SourceCodeBottom"/>
    <w:basedOn w:val="SourceCode"/>
    <w:next w:val="BodyText"/>
    <w:autoRedefine/>
    <w:rsid w:val="002D3B9D"/>
    <w:pPr>
      <w:spacing w:after="240"/>
    </w:pPr>
  </w:style>
  <w:style w:type="paragraph" w:customStyle="1" w:styleId="SourceCodeAlone">
    <w:name w:val="SourceCodeAlone"/>
    <w:basedOn w:val="SourceCode"/>
    <w:autoRedefine/>
    <w:rsid w:val="002D3B9D"/>
    <w:pPr>
      <w:spacing w:before="360" w:after="240"/>
    </w:pPr>
  </w:style>
  <w:style w:type="paragraph" w:customStyle="1" w:styleId="Headerodd">
    <w:name w:val="Header odd"/>
    <w:basedOn w:val="Normal"/>
    <w:rsid w:val="002D3B9D"/>
    <w:pPr>
      <w:pBdr>
        <w:bottom w:val="single" w:sz="6" w:space="1" w:color="auto"/>
      </w:pBdr>
      <w:tabs>
        <w:tab w:val="right" w:pos="7920"/>
        <w:tab w:val="right" w:pos="9360"/>
      </w:tabs>
      <w:jc w:val="right"/>
    </w:pPr>
    <w:rPr>
      <w:rFonts w:ascii="Tahoma" w:hAnsi="Tahoma"/>
    </w:rPr>
  </w:style>
  <w:style w:type="paragraph" w:customStyle="1" w:styleId="ChapterTitleChar">
    <w:name w:val="Chapter Title Char"/>
    <w:basedOn w:val="Normal"/>
    <w:next w:val="Objectives"/>
    <w:autoRedefine/>
    <w:rsid w:val="004472E0"/>
    <w:pPr>
      <w:spacing w:before="400" w:after="960"/>
      <w:jc w:val="right"/>
      <w:outlineLvl w:val="0"/>
    </w:pPr>
    <w:rPr>
      <w:b/>
      <w:sz w:val="96"/>
      <w:szCs w:val="96"/>
    </w:rPr>
  </w:style>
  <w:style w:type="character" w:customStyle="1" w:styleId="Heading1CharChar">
    <w:name w:val="Heading 1 Char Char"/>
    <w:basedOn w:val="DefaultParagraphFont"/>
    <w:rsid w:val="004472E0"/>
    <w:rPr>
      <w:rFonts w:ascii="Arial" w:hAnsi="Arial"/>
      <w:b/>
      <w:sz w:val="48"/>
      <w:szCs w:val="48"/>
      <w:lang w:val="en-US" w:eastAsia="en-US" w:bidi="ar-SA"/>
    </w:rPr>
  </w:style>
  <w:style w:type="character" w:customStyle="1" w:styleId="ChapterTitleCharChar">
    <w:name w:val="Chapter Title Char Char"/>
    <w:rsid w:val="004472E0"/>
    <w:rPr>
      <w:rFonts w:ascii="Arial" w:hAnsi="Arial"/>
      <w:b/>
      <w:sz w:val="96"/>
      <w:szCs w:val="96"/>
      <w:lang w:val="en-US" w:eastAsia="en-US" w:bidi="ar-SA"/>
    </w:rPr>
  </w:style>
  <w:style w:type="paragraph" w:customStyle="1" w:styleId="StyleIntentionallyBlankCenteredLeft0">
    <w:name w:val="Style IntentionallyBlank + Centered Left:  0&quot;"/>
    <w:basedOn w:val="IntentionallyBlank"/>
    <w:rsid w:val="002D3B9D"/>
    <w:pPr>
      <w:ind w:left="0"/>
      <w:jc w:val="center"/>
      <w:outlineLvl w:val="9"/>
    </w:pPr>
  </w:style>
  <w:style w:type="character" w:customStyle="1" w:styleId="InlineCode">
    <w:name w:val="Inline Code"/>
    <w:basedOn w:val="DefaultParagraphFont"/>
    <w:rsid w:val="002D3B9D"/>
    <w:rPr>
      <w:rFonts w:ascii="Courier New" w:hAnsi="Courier New"/>
      <w:sz w:val="26"/>
      <w:szCs w:val="24"/>
    </w:rPr>
  </w:style>
  <w:style w:type="paragraph" w:styleId="BalloonText">
    <w:name w:val="Balloon Text"/>
    <w:basedOn w:val="Normal"/>
    <w:link w:val="BalloonTextChar"/>
    <w:rsid w:val="002D3B9D"/>
    <w:rPr>
      <w:rFonts w:ascii="Tahoma" w:hAnsi="Tahoma" w:cs="Tahoma"/>
      <w:sz w:val="16"/>
      <w:szCs w:val="16"/>
    </w:rPr>
  </w:style>
  <w:style w:type="character" w:styleId="Hyperlink">
    <w:name w:val="Hyperlink"/>
    <w:basedOn w:val="DefaultParagraphFont"/>
    <w:rsid w:val="004472E0"/>
    <w:rPr>
      <w:color w:val="0000FF"/>
      <w:u w:val="single"/>
    </w:rPr>
  </w:style>
  <w:style w:type="paragraph" w:customStyle="1" w:styleId="MasterTip">
    <w:name w:val="MasterTip"/>
    <w:basedOn w:val="Normal"/>
    <w:rsid w:val="004472E0"/>
    <w:pPr>
      <w:keepLines/>
      <w:pBdr>
        <w:top w:val="single" w:sz="6" w:space="1" w:color="auto" w:shadow="1"/>
        <w:left w:val="single" w:sz="6" w:space="1" w:color="auto" w:shadow="1"/>
        <w:bottom w:val="single" w:sz="6" w:space="1" w:color="auto" w:shadow="1"/>
        <w:right w:val="single" w:sz="6" w:space="1" w:color="auto" w:shadow="1"/>
      </w:pBdr>
      <w:shd w:val="pct5" w:color="auto" w:fill="auto"/>
      <w:spacing w:before="480" w:after="480"/>
      <w:ind w:left="2880" w:right="1440"/>
    </w:pPr>
    <w:rPr>
      <w:rFonts w:ascii="Times New Roman" w:hAnsi="Times New Roman"/>
    </w:rPr>
  </w:style>
  <w:style w:type="paragraph" w:customStyle="1" w:styleId="Tablenormal0">
    <w:name w:val="Table normal"/>
    <w:rsid w:val="004472E0"/>
    <w:pPr>
      <w:keepLines/>
    </w:pPr>
    <w:rPr>
      <w:rFonts w:ascii="Times New Roman" w:hAnsi="Times New Roman"/>
      <w:noProof/>
      <w:sz w:val="24"/>
    </w:rPr>
  </w:style>
  <w:style w:type="paragraph" w:customStyle="1" w:styleId="Tablehead">
    <w:name w:val="Table head"/>
    <w:basedOn w:val="Tablenormal0"/>
    <w:rsid w:val="004472E0"/>
    <w:pPr>
      <w:keepNext/>
      <w:keepLines w:val="0"/>
      <w:shd w:val="pct20" w:color="auto" w:fill="auto"/>
    </w:pPr>
    <w:rPr>
      <w:b/>
    </w:rPr>
  </w:style>
  <w:style w:type="paragraph" w:customStyle="1" w:styleId="SourceCodeOneLine">
    <w:name w:val="SourceCodeOneLine"/>
    <w:basedOn w:val="SourceCode"/>
    <w:next w:val="Normal"/>
    <w:rsid w:val="004472E0"/>
    <w:pPr>
      <w:pBdr>
        <w:top w:val="none" w:sz="0" w:space="0" w:color="auto"/>
        <w:left w:val="none" w:sz="0" w:space="0" w:color="auto"/>
        <w:bottom w:val="none" w:sz="0" w:space="0" w:color="auto"/>
        <w:right w:val="none" w:sz="0" w:space="0" w:color="auto"/>
      </w:pBdr>
      <w:shd w:val="pct15" w:color="auto" w:fill="FFFFFF"/>
      <w:tabs>
        <w:tab w:val="clear" w:pos="2160"/>
        <w:tab w:val="clear" w:pos="2520"/>
        <w:tab w:val="clear" w:pos="2880"/>
        <w:tab w:val="clear" w:pos="3240"/>
        <w:tab w:val="clear" w:pos="3600"/>
        <w:tab w:val="clear" w:pos="3960"/>
        <w:tab w:val="clear" w:pos="4320"/>
      </w:tabs>
      <w:spacing w:before="360" w:after="360"/>
      <w:ind w:left="720"/>
    </w:pPr>
    <w:rPr>
      <w:noProof w:val="0"/>
    </w:rPr>
  </w:style>
  <w:style w:type="paragraph" w:customStyle="1" w:styleId="ChapterTitle">
    <w:name w:val="Chapter Title"/>
    <w:basedOn w:val="Normal"/>
    <w:next w:val="BodyText"/>
    <w:autoRedefine/>
    <w:rsid w:val="002D3B9D"/>
    <w:pPr>
      <w:spacing w:before="400" w:after="960"/>
      <w:jc w:val="right"/>
      <w:outlineLvl w:val="0"/>
    </w:pPr>
    <w:rPr>
      <w:b/>
      <w:sz w:val="96"/>
      <w:szCs w:val="96"/>
    </w:rPr>
  </w:style>
  <w:style w:type="paragraph" w:styleId="DocumentMap">
    <w:name w:val="Document Map"/>
    <w:basedOn w:val="Normal"/>
    <w:semiHidden/>
    <w:rsid w:val="004472E0"/>
    <w:pPr>
      <w:shd w:val="clear" w:color="auto" w:fill="000080"/>
    </w:pPr>
    <w:rPr>
      <w:rFonts w:ascii="Tahoma" w:hAnsi="Tahoma" w:cs="Tahoma"/>
    </w:rPr>
  </w:style>
  <w:style w:type="character" w:customStyle="1" w:styleId="BalloonTextChar">
    <w:name w:val="Balloon Text Char"/>
    <w:basedOn w:val="DefaultParagraphFont"/>
    <w:link w:val="BalloonText"/>
    <w:rsid w:val="002D3B9D"/>
    <w:rPr>
      <w:rFonts w:ascii="Tahoma" w:hAnsi="Tahoma" w:cs="Tahoma"/>
      <w:sz w:val="16"/>
      <w:szCs w:val="16"/>
    </w:rPr>
  </w:style>
  <w:style w:type="paragraph" w:styleId="Index1">
    <w:name w:val="index 1"/>
    <w:basedOn w:val="Normal"/>
    <w:next w:val="Normal"/>
    <w:autoRedefine/>
    <w:uiPriority w:val="99"/>
    <w:rsid w:val="002D3B9D"/>
    <w:pPr>
      <w:tabs>
        <w:tab w:val="right" w:pos="4310"/>
      </w:tabs>
      <w:ind w:left="240" w:hanging="240"/>
    </w:pPr>
    <w:rPr>
      <w:rFonts w:cstheme="minorHAnsi"/>
      <w:noProof/>
      <w:szCs w:val="18"/>
    </w:rPr>
  </w:style>
  <w:style w:type="paragraph" w:styleId="Index2">
    <w:name w:val="index 2"/>
    <w:basedOn w:val="Normal"/>
    <w:next w:val="Normal"/>
    <w:autoRedefine/>
    <w:uiPriority w:val="99"/>
    <w:rsid w:val="002D3B9D"/>
    <w:pPr>
      <w:ind w:left="480" w:hanging="240"/>
    </w:pPr>
    <w:rPr>
      <w:rFonts w:cstheme="minorHAnsi"/>
      <w:szCs w:val="18"/>
    </w:rPr>
  </w:style>
  <w:style w:type="paragraph" w:styleId="Index3">
    <w:name w:val="index 3"/>
    <w:basedOn w:val="Normal"/>
    <w:next w:val="Normal"/>
    <w:autoRedefine/>
    <w:rsid w:val="002D3B9D"/>
    <w:pPr>
      <w:ind w:left="720" w:hanging="240"/>
    </w:pPr>
    <w:rPr>
      <w:rFonts w:asciiTheme="minorHAnsi" w:hAnsiTheme="minorHAnsi" w:cstheme="minorHAnsi"/>
      <w:sz w:val="18"/>
      <w:szCs w:val="18"/>
    </w:rPr>
  </w:style>
  <w:style w:type="paragraph" w:styleId="Index4">
    <w:name w:val="index 4"/>
    <w:basedOn w:val="Normal"/>
    <w:next w:val="Normal"/>
    <w:autoRedefine/>
    <w:rsid w:val="002D3B9D"/>
    <w:pPr>
      <w:ind w:left="960" w:hanging="240"/>
    </w:pPr>
    <w:rPr>
      <w:rFonts w:asciiTheme="minorHAnsi" w:hAnsiTheme="minorHAnsi" w:cstheme="minorHAnsi"/>
      <w:sz w:val="18"/>
      <w:szCs w:val="18"/>
    </w:rPr>
  </w:style>
  <w:style w:type="paragraph" w:styleId="Index5">
    <w:name w:val="index 5"/>
    <w:basedOn w:val="Normal"/>
    <w:next w:val="Normal"/>
    <w:autoRedefine/>
    <w:rsid w:val="002D3B9D"/>
    <w:pPr>
      <w:ind w:left="1200" w:hanging="240"/>
    </w:pPr>
    <w:rPr>
      <w:rFonts w:asciiTheme="minorHAnsi" w:hAnsiTheme="minorHAnsi" w:cstheme="minorHAnsi"/>
      <w:sz w:val="18"/>
      <w:szCs w:val="18"/>
    </w:rPr>
  </w:style>
  <w:style w:type="paragraph" w:styleId="Index6">
    <w:name w:val="index 6"/>
    <w:basedOn w:val="Normal"/>
    <w:next w:val="Normal"/>
    <w:autoRedefine/>
    <w:rsid w:val="002D3B9D"/>
    <w:pPr>
      <w:ind w:left="1440" w:hanging="240"/>
    </w:pPr>
    <w:rPr>
      <w:rFonts w:asciiTheme="minorHAnsi" w:hAnsiTheme="minorHAnsi" w:cstheme="minorHAnsi"/>
      <w:sz w:val="18"/>
      <w:szCs w:val="18"/>
    </w:rPr>
  </w:style>
  <w:style w:type="paragraph" w:styleId="Index7">
    <w:name w:val="index 7"/>
    <w:basedOn w:val="Normal"/>
    <w:next w:val="Normal"/>
    <w:autoRedefine/>
    <w:rsid w:val="002D3B9D"/>
    <w:pPr>
      <w:ind w:left="1680" w:hanging="240"/>
    </w:pPr>
    <w:rPr>
      <w:rFonts w:asciiTheme="minorHAnsi" w:hAnsiTheme="minorHAnsi" w:cstheme="minorHAnsi"/>
      <w:sz w:val="18"/>
      <w:szCs w:val="18"/>
    </w:rPr>
  </w:style>
  <w:style w:type="paragraph" w:styleId="Index8">
    <w:name w:val="index 8"/>
    <w:basedOn w:val="Normal"/>
    <w:next w:val="Normal"/>
    <w:autoRedefine/>
    <w:rsid w:val="002D3B9D"/>
    <w:pPr>
      <w:ind w:left="1920" w:hanging="240"/>
    </w:pPr>
    <w:rPr>
      <w:rFonts w:asciiTheme="minorHAnsi" w:hAnsiTheme="minorHAnsi" w:cstheme="minorHAnsi"/>
      <w:sz w:val="18"/>
      <w:szCs w:val="18"/>
    </w:rPr>
  </w:style>
  <w:style w:type="paragraph" w:styleId="Index9">
    <w:name w:val="index 9"/>
    <w:basedOn w:val="Normal"/>
    <w:next w:val="Normal"/>
    <w:autoRedefine/>
    <w:rsid w:val="002D3B9D"/>
    <w:pPr>
      <w:ind w:left="2160" w:hanging="240"/>
    </w:pPr>
    <w:rPr>
      <w:rFonts w:asciiTheme="minorHAnsi" w:hAnsiTheme="minorHAnsi" w:cstheme="minorHAnsi"/>
      <w:sz w:val="18"/>
      <w:szCs w:val="18"/>
    </w:rPr>
  </w:style>
  <w:style w:type="paragraph" w:styleId="IndexHeading">
    <w:name w:val="index heading"/>
    <w:basedOn w:val="BodyText"/>
    <w:next w:val="Index1"/>
    <w:uiPriority w:val="99"/>
    <w:rsid w:val="002D3B9D"/>
    <w:pPr>
      <w:spacing w:before="240"/>
      <w:ind w:left="140"/>
    </w:pPr>
    <w:rPr>
      <w:b/>
      <w:bCs/>
      <w:sz w:val="32"/>
      <w:szCs w:val="28"/>
    </w:rPr>
  </w:style>
  <w:style w:type="paragraph" w:customStyle="1" w:styleId="IndexHeader">
    <w:name w:val="IndexHeader"/>
    <w:basedOn w:val="Heading2"/>
    <w:next w:val="IndexHeading"/>
    <w:qFormat/>
    <w:rsid w:val="002D3B9D"/>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Stuff\Docs\wordtmpl\PDSACoursewa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PDSACourseware.dotx</Template>
  <TotalTime>32</TotalTime>
  <Pages>7</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SQL Server Database Naming Standards</vt:lpstr>
    </vt:vector>
  </TitlesOfParts>
  <Company>PDSA, Inc.</Company>
  <LinksUpToDate>false</LinksUpToDate>
  <CharactersWithSpaces>6707</CharactersWithSpaces>
  <SharedDoc>false</SharedDoc>
  <HyperlinkBase>http://www.pdsa.com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Database Naming Standards</dc:title>
  <dc:subject>PDSA .NET Productivity Framework</dc:subject>
  <dc:creator>PDSA, Inc.</dc:creator>
  <cp:lastModifiedBy>John Brongo</cp:lastModifiedBy>
  <cp:revision>26</cp:revision>
  <cp:lastPrinted>2005-12-31T23:03:00Z</cp:lastPrinted>
  <dcterms:created xsi:type="dcterms:W3CDTF">2009-02-26T22:44:00Z</dcterms:created>
  <dcterms:modified xsi:type="dcterms:W3CDTF">2014-01-06T21:58:00Z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4</vt:lpwstr>
  </property>
  <property fmtid="{D5CDD505-2E9C-101B-9397-08002B2CF9AE}" pid="3" name="LabText">
    <vt:lpwstr>: Lab Exercises</vt:lpwstr>
  </property>
  <property fmtid="{D5CDD505-2E9C-101B-9397-08002B2CF9AE}" pid="4" name="TemplateVersion">
    <vt:r8>2.1</vt:r8>
  </property>
  <property fmtid="{D5CDD505-2E9C-101B-9397-08002B2CF9AE}" pid="5" name="Copyright">
    <vt:lpwstr>Copyright © 2002-2014 by PDSA, Inc.</vt:lpwstr>
  </property>
  <property fmtid="{D5CDD505-2E9C-101B-9397-08002B2CF9AE}" pid="6" name="Lab">
    <vt:bool>false</vt:bool>
  </property>
</Properties>
</file>