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307ABC99" w14:textId="77777777" w:rsidR="00246268" w:rsidRPr="00506D55" w:rsidRDefault="00082242" w:rsidP="00506D55">
      <w:pPr>
        <w:pStyle w:val="ChapterTitle"/>
      </w:pPr>
      <w:r>
        <w:fldChar w:fldCharType="begin"/>
      </w:r>
      <w:r>
        <w:instrText xml:space="preserve"> TITLE  \* MERGEFORMAT </w:instrText>
      </w:r>
      <w:r>
        <w:fldChar w:fldCharType="separate"/>
      </w:r>
      <w:r w:rsidR="004E416D" w:rsidRPr="004E416D">
        <w:rPr>
          <w:rStyle w:val="ChapterTitleChar"/>
        </w:rPr>
        <w:t>Visual Studio</w:t>
      </w:r>
      <w:r w:rsidR="004E416D">
        <w:t xml:space="preserve"> </w:t>
      </w:r>
      <w:r w:rsidR="004E416D" w:rsidRPr="004E416D">
        <w:rPr>
          <w:b w:val="0"/>
        </w:rPr>
        <w:t>Standards</w:t>
      </w:r>
      <w:r>
        <w:rPr>
          <w:b w:val="0"/>
        </w:rPr>
        <w:fldChar w:fldCharType="end"/>
      </w:r>
    </w:p>
    <w:p w14:paraId="6FA1FA78" w14:textId="77777777" w:rsidR="008C2F80" w:rsidRDefault="008C2F80" w:rsidP="00425C21">
      <w:pPr>
        <w:pStyle w:val="BodyText"/>
      </w:pPr>
      <w:r>
        <w:t>Before beginning any application you should have certain standards in place. These include programming standards as well as development environment standards. By using good development standards, all programmers will know what is expected of them and how to create new applications from scratch. In addition, these standards help developers move from one project to another without having to learn how different programmers created a particular application.</w:t>
      </w:r>
    </w:p>
    <w:p w14:paraId="3412B2F9" w14:textId="77777777" w:rsidR="00120306" w:rsidRDefault="00120306" w:rsidP="00425C21">
      <w:pPr>
        <w:pStyle w:val="BodyText"/>
      </w:pPr>
      <w:r>
        <w:t>The standards contained within this document are meant to be customized by you and your team. It does not matter what standards you adopt as long as everyone in your shop is consistent with one another.</w:t>
      </w:r>
    </w:p>
    <w:p w14:paraId="4C68CB28" w14:textId="77777777" w:rsidR="008C2F80" w:rsidRDefault="000367EF" w:rsidP="00A532AA">
      <w:pPr>
        <w:pStyle w:val="Heading2"/>
      </w:pPr>
      <w:r>
        <w:t>Source Code Control</w:t>
      </w:r>
      <w:r w:rsidR="00182736">
        <w:fldChar w:fldCharType="begin"/>
      </w:r>
      <w:r w:rsidR="0085000A">
        <w:instrText xml:space="preserve"> XE "</w:instrText>
      </w:r>
      <w:r>
        <w:instrText>Source Code Control</w:instrText>
      </w:r>
      <w:r w:rsidR="0085000A">
        <w:instrText xml:space="preserve">" </w:instrText>
      </w:r>
      <w:r w:rsidR="00182736">
        <w:fldChar w:fldCharType="end"/>
      </w:r>
    </w:p>
    <w:p w14:paraId="6B46890F" w14:textId="77777777" w:rsidR="008C2F80" w:rsidRDefault="008C2F80" w:rsidP="00120306">
      <w:pPr>
        <w:pStyle w:val="BodyText"/>
      </w:pPr>
      <w:r>
        <w:t xml:space="preserve">Use it! You will find that not only will it help you with the versioning of your changes, but </w:t>
      </w:r>
      <w:r w:rsidR="00120306">
        <w:t>makes it easy for a new developer to get the project to work on.</w:t>
      </w:r>
      <w:r>
        <w:t xml:space="preserve"> The best way to start a new application is to have a single developer (typically the lead programmer for the project) create a new </w:t>
      </w:r>
      <w:r w:rsidR="000367EF">
        <w:t>project</w:t>
      </w:r>
      <w:r>
        <w:t xml:space="preserve"> on their machine. The lead programmer will then proceed to create the appropriate folders</w:t>
      </w:r>
      <w:r w:rsidR="00120306">
        <w:t xml:space="preserve"> for the UI they are building (WPF, MVC, Angular, etc.)</w:t>
      </w:r>
      <w:r>
        <w:t xml:space="preserve"> for the application.</w:t>
      </w:r>
      <w:r w:rsidR="00120306">
        <w:t xml:space="preserve"> Once the majority of the project is created with forms, pages, html, etc. and the lead is ready to start assigning work to the rest of the team, he/she checks in the project to your source control system such as TFS. Each team member may now retrieve the new project from one location and it will automatically be created correctly on their computer.</w:t>
      </w:r>
    </w:p>
    <w:p w14:paraId="0C04E1E3" w14:textId="77777777" w:rsidR="008C2F80" w:rsidRDefault="000367EF" w:rsidP="00120306">
      <w:pPr>
        <w:pStyle w:val="Heading3"/>
      </w:pPr>
      <w:r>
        <w:t>Source Code Control</w:t>
      </w:r>
      <w:r w:rsidR="008C2F80">
        <w:t xml:space="preserve"> for the Single Developer</w:t>
      </w:r>
      <w:r w:rsidR="00182736">
        <w:fldChar w:fldCharType="begin"/>
      </w:r>
      <w:r w:rsidR="0085000A">
        <w:instrText xml:space="preserve"> XE "</w:instrText>
      </w:r>
      <w:r w:rsidR="0085000A" w:rsidRPr="00D30D21">
        <w:instrText>Source</w:instrText>
      </w:r>
      <w:r>
        <w:instrText xml:space="preserve"> Code Control</w:instrText>
      </w:r>
      <w:r w:rsidR="0085000A" w:rsidRPr="00D30D21">
        <w:instrText xml:space="preserve"> for the Single Developer</w:instrText>
      </w:r>
      <w:r w:rsidR="0085000A">
        <w:instrText xml:space="preserve">" </w:instrText>
      </w:r>
      <w:r w:rsidR="00182736">
        <w:fldChar w:fldCharType="end"/>
      </w:r>
    </w:p>
    <w:p w14:paraId="325A886C" w14:textId="77777777" w:rsidR="008C2F80" w:rsidRDefault="008C2F80" w:rsidP="00425C21">
      <w:pPr>
        <w:pStyle w:val="BodyText"/>
      </w:pPr>
      <w:r>
        <w:t xml:space="preserve">Obviously </w:t>
      </w:r>
      <w:r w:rsidR="000367EF">
        <w:t>source code control</w:t>
      </w:r>
      <w:r>
        <w:t xml:space="preserve"> is essential for multi-developer projects, but you will also find that even for a single-developer project it can be a great productivity enhancer. It helps you keep track of what you have worked on and when, and helps you maintain a backup of all the code on another machine (assuming you install the </w:t>
      </w:r>
      <w:r w:rsidR="000367EF">
        <w:t>source code control</w:t>
      </w:r>
      <w:r>
        <w:t xml:space="preserve"> database on another machine). It also helps you roll </w:t>
      </w:r>
      <w:r>
        <w:lastRenderedPageBreak/>
        <w:t>back to a previous version of the code that you checked in. It takes a little more discipline to use it when you are working alone, but you will find the benefits far outweigh the disadvantages.</w:t>
      </w:r>
      <w:r w:rsidR="00120306">
        <w:t xml:space="preserve"> It is highly recommended that you use a cloud-based source control system as that provides you with an automatic backup system for your projects.</w:t>
      </w:r>
    </w:p>
    <w:p w14:paraId="56307199" w14:textId="77777777" w:rsidR="00E66386" w:rsidRDefault="00511F58" w:rsidP="00E66386">
      <w:pPr>
        <w:pStyle w:val="Heading2"/>
      </w:pPr>
      <w:r>
        <w:t>Visual Studio Install</w:t>
      </w:r>
    </w:p>
    <w:p w14:paraId="1B82D6AC" w14:textId="77777777" w:rsidR="00511F58" w:rsidRDefault="00511F58" w:rsidP="00511F58">
      <w:pPr>
        <w:pStyle w:val="BodyText"/>
      </w:pPr>
      <w:r>
        <w:t>When installing Visual Studio, select the C# development environment settings. If you have already installed Visual Studio, you can reset this by going to Tools | Import and Export Settings…</w:t>
      </w:r>
      <w:r w:rsidR="00120306">
        <w:t xml:space="preserve"> | </w:t>
      </w:r>
      <w:r>
        <w:t xml:space="preserve">Select </w:t>
      </w:r>
      <w:r w:rsidRPr="00511F58">
        <w:rPr>
          <w:b/>
        </w:rPr>
        <w:t>Reset all settings</w:t>
      </w:r>
      <w:r>
        <w:t xml:space="preserve"> from the first dialog as shown below:</w:t>
      </w:r>
    </w:p>
    <w:p w14:paraId="05724108" w14:textId="77777777" w:rsidR="00511F58" w:rsidRPr="00511F58" w:rsidRDefault="00120306" w:rsidP="00511F58">
      <w:pPr>
        <w:pStyle w:val="ScrShotWide"/>
      </w:pPr>
      <w:r>
        <w:rPr>
          <w:noProof/>
        </w:rPr>
        <w:lastRenderedPageBreak/>
        <w:drawing>
          <wp:inline distT="0" distB="0" distL="0" distR="0" wp14:anchorId="7DBFD2E4" wp14:editId="430A6F56">
            <wp:extent cx="5669280" cy="5371437"/>
            <wp:effectExtent l="19050" t="1905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5171" cy="5377019"/>
                    </a:xfrm>
                    <a:prstGeom prst="rect">
                      <a:avLst/>
                    </a:prstGeom>
                    <a:ln>
                      <a:solidFill>
                        <a:schemeClr val="accent1"/>
                      </a:solidFill>
                    </a:ln>
                  </pic:spPr>
                </pic:pic>
              </a:graphicData>
            </a:graphic>
          </wp:inline>
        </w:drawing>
      </w:r>
    </w:p>
    <w:p w14:paraId="0B357A65" w14:textId="77777777" w:rsidR="00511F58" w:rsidRDefault="00511F58" w:rsidP="00511F58">
      <w:pPr>
        <w:pStyle w:val="figcaption"/>
      </w:pPr>
      <w:r>
        <w:t xml:space="preserve">Figure </w:t>
      </w:r>
      <w:fldSimple w:instr=" SEQ Figure \* ARABIC \s 1 ">
        <w:r w:rsidR="004E416D">
          <w:rPr>
            <w:noProof/>
          </w:rPr>
          <w:t>1</w:t>
        </w:r>
      </w:fldSimple>
      <w:r>
        <w:t>. Reset all settings</w:t>
      </w:r>
    </w:p>
    <w:p w14:paraId="1DA527CC" w14:textId="77777777" w:rsidR="00511F58" w:rsidRDefault="00511F58" w:rsidP="00511F58">
      <w:pPr>
        <w:pStyle w:val="BodyText"/>
      </w:pPr>
      <w:r>
        <w:t>Click the Next button</w:t>
      </w:r>
    </w:p>
    <w:p w14:paraId="63F46BF0" w14:textId="77777777" w:rsidR="00511F58" w:rsidRDefault="00511F58" w:rsidP="00511F58">
      <w:pPr>
        <w:pStyle w:val="BodyText"/>
      </w:pPr>
      <w:r>
        <w:t>You should save your current settings in case you wish to go back.</w:t>
      </w:r>
    </w:p>
    <w:p w14:paraId="32DDC42F" w14:textId="77777777" w:rsidR="00511F58" w:rsidRPr="00511F58" w:rsidRDefault="00511F58" w:rsidP="00511F58">
      <w:pPr>
        <w:pStyle w:val="ScrShotWide"/>
      </w:pPr>
      <w:r>
        <w:rPr>
          <w:noProof/>
        </w:rPr>
        <w:lastRenderedPageBreak/>
        <w:drawing>
          <wp:inline distT="0" distB="0" distL="0" distR="0" wp14:anchorId="025E0F7C" wp14:editId="6D84C855">
            <wp:extent cx="5732890" cy="51385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6562" cy="5141862"/>
                    </a:xfrm>
                    <a:prstGeom prst="rect">
                      <a:avLst/>
                    </a:prstGeom>
                  </pic:spPr>
                </pic:pic>
              </a:graphicData>
            </a:graphic>
          </wp:inline>
        </w:drawing>
      </w:r>
    </w:p>
    <w:p w14:paraId="00BC0B6E" w14:textId="77777777" w:rsidR="00511F58" w:rsidRDefault="00511F58" w:rsidP="00511F58">
      <w:pPr>
        <w:pStyle w:val="figcaption"/>
      </w:pPr>
      <w:r>
        <w:t xml:space="preserve">Figure </w:t>
      </w:r>
      <w:fldSimple w:instr=" SEQ Figure \* ARABIC \s 1 ">
        <w:r w:rsidR="004E416D">
          <w:rPr>
            <w:noProof/>
          </w:rPr>
          <w:t>2</w:t>
        </w:r>
      </w:fldSimple>
      <w:r>
        <w:t>. Save all your old settings (just in case)</w:t>
      </w:r>
    </w:p>
    <w:p w14:paraId="490F31F5" w14:textId="77777777" w:rsidR="00E66386" w:rsidRDefault="00511F58" w:rsidP="00E66386">
      <w:pPr>
        <w:pStyle w:val="BodyText"/>
      </w:pPr>
      <w:r>
        <w:t>Click Next</w:t>
      </w:r>
    </w:p>
    <w:p w14:paraId="66FC6A48" w14:textId="77777777" w:rsidR="00511F58" w:rsidRDefault="00511F58" w:rsidP="00E66386">
      <w:pPr>
        <w:pStyle w:val="BodyText"/>
      </w:pPr>
      <w:r>
        <w:t xml:space="preserve">Choose the </w:t>
      </w:r>
      <w:r w:rsidRPr="00511F58">
        <w:rPr>
          <w:b/>
        </w:rPr>
        <w:t>Visual C# Development Settings</w:t>
      </w:r>
      <w:r>
        <w:t xml:space="preserve"> from the next list.</w:t>
      </w:r>
    </w:p>
    <w:p w14:paraId="7C862F22" w14:textId="77777777" w:rsidR="00511F58" w:rsidRPr="00E66386" w:rsidRDefault="00511F58" w:rsidP="00511F58">
      <w:pPr>
        <w:pStyle w:val="ScrShotWide"/>
      </w:pPr>
      <w:r>
        <w:rPr>
          <w:noProof/>
        </w:rPr>
        <w:lastRenderedPageBreak/>
        <w:drawing>
          <wp:inline distT="0" distB="0" distL="0" distR="0" wp14:anchorId="1A065F3E" wp14:editId="01808965">
            <wp:extent cx="5828823" cy="52245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9979" cy="5234559"/>
                    </a:xfrm>
                    <a:prstGeom prst="rect">
                      <a:avLst/>
                    </a:prstGeom>
                  </pic:spPr>
                </pic:pic>
              </a:graphicData>
            </a:graphic>
          </wp:inline>
        </w:drawing>
      </w:r>
    </w:p>
    <w:p w14:paraId="42CB2988" w14:textId="77777777" w:rsidR="00511F58" w:rsidRDefault="00511F58" w:rsidP="00511F58">
      <w:pPr>
        <w:pStyle w:val="figcaption"/>
      </w:pPr>
      <w:r>
        <w:t xml:space="preserve">Figure </w:t>
      </w:r>
      <w:fldSimple w:instr=" SEQ Figure \* ARABIC \s 1 ">
        <w:r w:rsidR="004E416D">
          <w:rPr>
            <w:noProof/>
          </w:rPr>
          <w:t>3</w:t>
        </w:r>
      </w:fldSimple>
      <w:r>
        <w:t>. Select Visual C# Development Settings</w:t>
      </w:r>
    </w:p>
    <w:p w14:paraId="07051BC1" w14:textId="77777777" w:rsidR="008C2F80" w:rsidRDefault="00C74DDA" w:rsidP="008C2F80">
      <w:pPr>
        <w:pStyle w:val="Heading2"/>
      </w:pPr>
      <w:r>
        <w:t>Setting Visual Studio</w:t>
      </w:r>
      <w:r w:rsidR="008C2F80">
        <w:t xml:space="preserve"> Options</w:t>
      </w:r>
      <w:r w:rsidR="00182736">
        <w:fldChar w:fldCharType="begin"/>
      </w:r>
      <w:r w:rsidR="0085000A">
        <w:instrText xml:space="preserve"> XE "</w:instrText>
      </w:r>
      <w:r w:rsidR="0085000A" w:rsidRPr="001319A8">
        <w:instrText>Setting Visual Studio.NET Options</w:instrText>
      </w:r>
      <w:r w:rsidR="0085000A">
        <w:instrText xml:space="preserve">" </w:instrText>
      </w:r>
      <w:r w:rsidR="00182736">
        <w:fldChar w:fldCharType="end"/>
      </w:r>
    </w:p>
    <w:p w14:paraId="6A066A51" w14:textId="77777777" w:rsidR="008C2F80" w:rsidRDefault="00C74DDA" w:rsidP="00425C21">
      <w:pPr>
        <w:pStyle w:val="BodyText"/>
      </w:pPr>
      <w:r>
        <w:t xml:space="preserve">Visual Studio includes many options that define the behavior of the environment and the features in new projects. </w:t>
      </w:r>
      <w:r w:rsidR="008C2F80">
        <w:t xml:space="preserve">Before you can begin coding, </w:t>
      </w:r>
      <w:r>
        <w:t xml:space="preserve">each member of your team </w:t>
      </w:r>
      <w:r w:rsidR="008C2F80">
        <w:t>need</w:t>
      </w:r>
      <w:r>
        <w:t>s</w:t>
      </w:r>
      <w:r w:rsidR="008C2F80">
        <w:t xml:space="preserve"> to set up Visual Studio </w:t>
      </w:r>
      <w:r>
        <w:t xml:space="preserve">with the same options. </w:t>
      </w:r>
      <w:r w:rsidR="00C61EC2">
        <w:t xml:space="preserve">The following sections highlight some </w:t>
      </w:r>
      <w:r w:rsidR="008C2F80">
        <w:t>settings within the Options dialog box</w:t>
      </w:r>
      <w:r w:rsidR="00C61EC2">
        <w:t xml:space="preserve"> that you will want to consider setting for each developer</w:t>
      </w:r>
      <w:r w:rsidR="008C2F80">
        <w:t>. (Use the Tools</w:t>
      </w:r>
      <w:r>
        <w:t xml:space="preserve"> </w:t>
      </w:r>
      <w:r w:rsidR="008C2F80">
        <w:t>|</w:t>
      </w:r>
      <w:r>
        <w:t xml:space="preserve"> </w:t>
      </w:r>
      <w:r w:rsidR="008C2F80">
        <w:t xml:space="preserve">Options menu item to display this dialog box.) </w:t>
      </w:r>
    </w:p>
    <w:p w14:paraId="13298FE7" w14:textId="77777777" w:rsidR="000367EF" w:rsidRDefault="000367EF" w:rsidP="000367EF">
      <w:pPr>
        <w:pStyle w:val="Warning"/>
      </w:pPr>
      <w:r w:rsidRPr="000367EF">
        <w:rPr>
          <w:b/>
        </w:rPr>
        <w:lastRenderedPageBreak/>
        <w:t>NOTE</w:t>
      </w:r>
      <w:r>
        <w:t>:</w:t>
      </w:r>
      <w:r>
        <w:tab/>
        <w:t>Sometimes the options presented below change from one version of Visual Studio to another, so use the following as a guideline.</w:t>
      </w:r>
    </w:p>
    <w:p w14:paraId="3C8248AA" w14:textId="77777777" w:rsidR="006C343C" w:rsidRDefault="008C2F80" w:rsidP="006C343C">
      <w:pPr>
        <w:pStyle w:val="Heading3"/>
      </w:pPr>
      <w:r>
        <w:t>Projects and Solutions</w:t>
      </w:r>
      <w:r w:rsidR="00E53D6C">
        <w:t xml:space="preserve"> | General</w:t>
      </w:r>
    </w:p>
    <w:p w14:paraId="6D2A80FD" w14:textId="77777777" w:rsidR="008C2F80" w:rsidRDefault="008C2F80" w:rsidP="00425C21">
      <w:pPr>
        <w:pStyle w:val="BodyText"/>
      </w:pPr>
      <w:r>
        <w:t xml:space="preserve">Set the </w:t>
      </w:r>
      <w:r w:rsidRPr="00B65123">
        <w:rPr>
          <w:b/>
        </w:rPr>
        <w:t xml:space="preserve">Visual Studio projects location </w:t>
      </w:r>
      <w:r>
        <w:t>property to the location where you will be creating all your Visua</w:t>
      </w:r>
      <w:r w:rsidR="00BD1AB3">
        <w:t xml:space="preserve">l Studio projects, for example </w:t>
      </w:r>
      <w:r w:rsidR="00BD1AB3" w:rsidRPr="00B400D9">
        <w:rPr>
          <w:b/>
        </w:rPr>
        <w:t>C</w:t>
      </w:r>
      <w:r w:rsidRPr="00B400D9">
        <w:rPr>
          <w:b/>
        </w:rPr>
        <w:t>:\</w:t>
      </w:r>
      <w:r w:rsidR="00BD1AB3" w:rsidRPr="00B400D9">
        <w:rPr>
          <w:b/>
        </w:rPr>
        <w:t>QTCP</w:t>
      </w:r>
      <w:r w:rsidRPr="00B400D9">
        <w:rPr>
          <w:b/>
        </w:rPr>
        <w:t>rojects</w:t>
      </w:r>
      <w:r>
        <w:t xml:space="preserve">. </w:t>
      </w:r>
      <w:r w:rsidR="00C74DDA">
        <w:t>By having each developer put their projects in the same location makes it easier if someone is out of the office and someone else needs to go into their project to check in a file that they forgot</w:t>
      </w:r>
      <w:r>
        <w:t>.</w:t>
      </w:r>
    </w:p>
    <w:p w14:paraId="12A364F2" w14:textId="77777777" w:rsidR="006C343C" w:rsidRDefault="00BD1AB3" w:rsidP="00650F74">
      <w:pPr>
        <w:pStyle w:val="ScrShotWide"/>
      </w:pPr>
      <w:r>
        <w:rPr>
          <w:noProof/>
        </w:rPr>
        <w:drawing>
          <wp:inline distT="0" distB="0" distL="0" distR="0" wp14:anchorId="3B23A030" wp14:editId="60C529A1">
            <wp:extent cx="5929745" cy="40599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5965" cy="4064247"/>
                    </a:xfrm>
                    <a:prstGeom prst="rect">
                      <a:avLst/>
                    </a:prstGeom>
                  </pic:spPr>
                </pic:pic>
              </a:graphicData>
            </a:graphic>
          </wp:inline>
        </w:drawing>
      </w:r>
    </w:p>
    <w:p w14:paraId="21645548" w14:textId="77777777" w:rsidR="006C343C" w:rsidRDefault="000879EE" w:rsidP="000879EE">
      <w:pPr>
        <w:pStyle w:val="figcaption"/>
      </w:pPr>
      <w:r>
        <w:t>F</w:t>
      </w:r>
      <w:r w:rsidR="006C343C">
        <w:t>igure</w:t>
      </w:r>
      <w:r w:rsidR="00C61EC2">
        <w:t xml:space="preserve"> </w:t>
      </w:r>
      <w:fldSimple w:instr=" SEQ Figure \* ARABIC \s 1 ">
        <w:r w:rsidR="004E416D">
          <w:rPr>
            <w:noProof/>
          </w:rPr>
          <w:t>4</w:t>
        </w:r>
      </w:fldSimple>
      <w:r w:rsidR="006C343C">
        <w:t>. Environment | Projects and Solutions | General</w:t>
      </w:r>
    </w:p>
    <w:p w14:paraId="21287BEE" w14:textId="77777777" w:rsidR="006C343C" w:rsidRDefault="00E53D6C" w:rsidP="00E53D6C">
      <w:pPr>
        <w:pStyle w:val="Heading3"/>
      </w:pPr>
      <w:r>
        <w:t>Text Editor | All Languages | General</w:t>
      </w:r>
    </w:p>
    <w:p w14:paraId="29272BF5" w14:textId="77777777" w:rsidR="00E53D6C" w:rsidRPr="00E53D6C" w:rsidRDefault="00E53D6C" w:rsidP="00425C21">
      <w:pPr>
        <w:pStyle w:val="BodyText"/>
      </w:pPr>
      <w:r>
        <w:t xml:space="preserve">You should check the </w:t>
      </w:r>
      <w:r w:rsidR="00C74DDA">
        <w:t>Line Numbers option as it makes it easier when working with another developer to call out a line number as opposed to saying “the line that starts with…”.</w:t>
      </w:r>
    </w:p>
    <w:p w14:paraId="5ECE2F51" w14:textId="77777777" w:rsidR="00E53D6C" w:rsidRDefault="00C74DDA" w:rsidP="00650F74">
      <w:pPr>
        <w:pStyle w:val="ScrShotWide"/>
      </w:pPr>
      <w:r>
        <w:rPr>
          <w:noProof/>
        </w:rPr>
        <w:lastRenderedPageBreak/>
        <w:drawing>
          <wp:inline distT="0" distB="0" distL="0" distR="0" wp14:anchorId="06DAE2C7" wp14:editId="163AA53E">
            <wp:extent cx="5794223" cy="3681454"/>
            <wp:effectExtent l="19050" t="1905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7012" cy="3689580"/>
                    </a:xfrm>
                    <a:prstGeom prst="rect">
                      <a:avLst/>
                    </a:prstGeom>
                    <a:ln>
                      <a:solidFill>
                        <a:schemeClr val="accent1"/>
                      </a:solidFill>
                    </a:ln>
                  </pic:spPr>
                </pic:pic>
              </a:graphicData>
            </a:graphic>
          </wp:inline>
        </w:drawing>
      </w:r>
    </w:p>
    <w:p w14:paraId="26FA240C" w14:textId="77777777" w:rsidR="00E53D6C" w:rsidRDefault="00E53D6C" w:rsidP="000879EE">
      <w:pPr>
        <w:pStyle w:val="figcaption"/>
      </w:pPr>
      <w:r>
        <w:t xml:space="preserve">Figure </w:t>
      </w:r>
      <w:fldSimple w:instr=" SEQ Figure \* ARABIC \s 1 ">
        <w:r w:rsidR="004E416D">
          <w:rPr>
            <w:noProof/>
          </w:rPr>
          <w:t>5</w:t>
        </w:r>
      </w:fldSimple>
      <w:r>
        <w:t>. All Languages | General</w:t>
      </w:r>
    </w:p>
    <w:p w14:paraId="6545B03B" w14:textId="77777777" w:rsidR="00E53D6C" w:rsidRDefault="00E53D6C" w:rsidP="00E53D6C">
      <w:pPr>
        <w:pStyle w:val="Heading3"/>
      </w:pPr>
      <w:r>
        <w:t>Text Editor | All Languages | Tabs</w:t>
      </w:r>
    </w:p>
    <w:p w14:paraId="3D86B966" w14:textId="77777777" w:rsidR="00E53D6C" w:rsidRDefault="00E53D6C" w:rsidP="00425C21">
      <w:pPr>
        <w:pStyle w:val="BodyText"/>
      </w:pPr>
      <w:r>
        <w:t>This tab is very important that all programmers in your group set consistently. If you don't and someone checks out a file and reformats the code according to their settings, then upon check in, the history of that file will show that all lines changed. This makes it very difficult to track what changed from one version of to another.</w:t>
      </w:r>
    </w:p>
    <w:p w14:paraId="74836275" w14:textId="77777777" w:rsidR="00E53D6C" w:rsidRDefault="002537E9" w:rsidP="00650F74">
      <w:pPr>
        <w:pStyle w:val="ScrShotWide"/>
      </w:pPr>
      <w:r>
        <w:rPr>
          <w:noProof/>
        </w:rPr>
        <w:lastRenderedPageBreak/>
        <w:drawing>
          <wp:inline distT="0" distB="0" distL="0" distR="0" wp14:anchorId="62E1F0CC" wp14:editId="10DFA192">
            <wp:extent cx="5728854" cy="39224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123" cy="3926051"/>
                    </a:xfrm>
                    <a:prstGeom prst="rect">
                      <a:avLst/>
                    </a:prstGeom>
                  </pic:spPr>
                </pic:pic>
              </a:graphicData>
            </a:graphic>
          </wp:inline>
        </w:drawing>
      </w:r>
    </w:p>
    <w:p w14:paraId="6F650BA0" w14:textId="77777777" w:rsidR="00E53D6C" w:rsidRDefault="00E53D6C" w:rsidP="000879EE">
      <w:pPr>
        <w:pStyle w:val="figcaption"/>
      </w:pPr>
      <w:r>
        <w:t xml:space="preserve">Figure </w:t>
      </w:r>
      <w:fldSimple w:instr=" SEQ Figure \* ARABIC \s 1 ">
        <w:r w:rsidR="004E416D">
          <w:rPr>
            <w:noProof/>
          </w:rPr>
          <w:t>6</w:t>
        </w:r>
      </w:fldSimple>
      <w:r>
        <w:t>. All Languages | Tabs</w:t>
      </w:r>
    </w:p>
    <w:p w14:paraId="127BF356" w14:textId="77777777" w:rsidR="009C6D9B" w:rsidRDefault="009C6D9B" w:rsidP="00E53D6C">
      <w:pPr>
        <w:pStyle w:val="Heading3"/>
      </w:pPr>
      <w:r>
        <w:t>Text Editor | C# | Advanced</w:t>
      </w:r>
    </w:p>
    <w:p w14:paraId="3832E79C" w14:textId="77777777" w:rsidR="009C6D9B" w:rsidRPr="009C6D9B" w:rsidRDefault="009C6D9B" w:rsidP="009C6D9B">
      <w:pPr>
        <w:pStyle w:val="BodyText"/>
      </w:pPr>
      <w:r>
        <w:t>Make sure the Place ‘System’ directives first when sorting usings is all set consistently.</w:t>
      </w:r>
    </w:p>
    <w:p w14:paraId="13EC1C73" w14:textId="77777777" w:rsidR="009C6D9B" w:rsidRDefault="009C6D9B" w:rsidP="009C6D9B">
      <w:pPr>
        <w:pStyle w:val="ScrShotWide"/>
      </w:pPr>
      <w:r>
        <w:rPr>
          <w:noProof/>
        </w:rPr>
        <w:lastRenderedPageBreak/>
        <w:drawing>
          <wp:inline distT="0" distB="0" distL="0" distR="0" wp14:anchorId="6E46213F" wp14:editId="13766B78">
            <wp:extent cx="4595652" cy="31359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8083" cy="3144406"/>
                    </a:xfrm>
                    <a:prstGeom prst="rect">
                      <a:avLst/>
                    </a:prstGeom>
                  </pic:spPr>
                </pic:pic>
              </a:graphicData>
            </a:graphic>
          </wp:inline>
        </w:drawing>
      </w:r>
    </w:p>
    <w:p w14:paraId="640C13E9" w14:textId="77777777" w:rsidR="009C6D9B" w:rsidRDefault="009C6D9B" w:rsidP="009C6D9B">
      <w:pPr>
        <w:pStyle w:val="figcaption"/>
      </w:pPr>
      <w:r>
        <w:t xml:space="preserve">Figure </w:t>
      </w:r>
      <w:fldSimple w:instr=" SEQ Figure \* ARABIC \s 1 ">
        <w:r w:rsidR="004E416D">
          <w:rPr>
            <w:noProof/>
          </w:rPr>
          <w:t>7</w:t>
        </w:r>
      </w:fldSimple>
      <w:r>
        <w:t>. C# | Advanced</w:t>
      </w:r>
    </w:p>
    <w:p w14:paraId="3E64AAF6" w14:textId="77777777" w:rsidR="009C6D9B" w:rsidRDefault="009C6D9B" w:rsidP="009C6D9B">
      <w:pPr>
        <w:pStyle w:val="Heading3"/>
      </w:pPr>
      <w:r>
        <w:t>Text Editor | C# | Formatting | Indentation</w:t>
      </w:r>
    </w:p>
    <w:p w14:paraId="36FF66A0" w14:textId="77777777" w:rsidR="009C6D9B" w:rsidRPr="009C6D9B" w:rsidRDefault="009C6D9B" w:rsidP="009C6D9B">
      <w:pPr>
        <w:pStyle w:val="BodyText"/>
      </w:pPr>
      <w:r>
        <w:t>Make sure all items on this tab are consistent.</w:t>
      </w:r>
    </w:p>
    <w:p w14:paraId="7F10D7FF" w14:textId="77777777" w:rsidR="009C6D9B" w:rsidRDefault="009C6D9B" w:rsidP="009C6D9B">
      <w:pPr>
        <w:pStyle w:val="ScrShotWide"/>
      </w:pPr>
      <w:r>
        <w:rPr>
          <w:noProof/>
        </w:rPr>
        <w:drawing>
          <wp:inline distT="0" distB="0" distL="0" distR="0" wp14:anchorId="41059E8E" wp14:editId="0FA07DC3">
            <wp:extent cx="4677508" cy="31917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4791" cy="3196747"/>
                    </a:xfrm>
                    <a:prstGeom prst="rect">
                      <a:avLst/>
                    </a:prstGeom>
                  </pic:spPr>
                </pic:pic>
              </a:graphicData>
            </a:graphic>
          </wp:inline>
        </w:drawing>
      </w:r>
    </w:p>
    <w:p w14:paraId="443B439A" w14:textId="77777777" w:rsidR="009C6D9B" w:rsidRDefault="009C6D9B" w:rsidP="009C6D9B">
      <w:pPr>
        <w:pStyle w:val="figcaption"/>
      </w:pPr>
      <w:r>
        <w:t xml:space="preserve">Figure </w:t>
      </w:r>
      <w:fldSimple w:instr=" SEQ Figure \* ARABIC \s 1 ">
        <w:r w:rsidR="004E416D">
          <w:rPr>
            <w:noProof/>
          </w:rPr>
          <w:t>8</w:t>
        </w:r>
      </w:fldSimple>
      <w:r>
        <w:t>. C# | Formatting | Indentation</w:t>
      </w:r>
    </w:p>
    <w:p w14:paraId="309D4F6D" w14:textId="77777777" w:rsidR="009C6D9B" w:rsidRDefault="009C6D9B" w:rsidP="009C6D9B">
      <w:pPr>
        <w:pStyle w:val="Heading3"/>
      </w:pPr>
      <w:r>
        <w:t>Text Editor | C# | Formatting | New Lines</w:t>
      </w:r>
    </w:p>
    <w:p w14:paraId="1DFCD254" w14:textId="77777777" w:rsidR="009C6D9B" w:rsidRPr="009C6D9B" w:rsidRDefault="009C6D9B" w:rsidP="009C6D9B">
      <w:pPr>
        <w:pStyle w:val="BodyText"/>
      </w:pPr>
      <w:r>
        <w:t>Make sure all items on this tab are consistent.</w:t>
      </w:r>
    </w:p>
    <w:p w14:paraId="071DB02B" w14:textId="77777777" w:rsidR="009C6D9B" w:rsidRDefault="009C6D9B" w:rsidP="009C6D9B">
      <w:pPr>
        <w:pStyle w:val="ScrShotWide"/>
      </w:pPr>
      <w:r>
        <w:rPr>
          <w:noProof/>
        </w:rPr>
        <w:lastRenderedPageBreak/>
        <w:drawing>
          <wp:inline distT="0" distB="0" distL="0" distR="0" wp14:anchorId="1B0562F5" wp14:editId="38B1FE90">
            <wp:extent cx="4484077" cy="30597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2875" cy="3065791"/>
                    </a:xfrm>
                    <a:prstGeom prst="rect">
                      <a:avLst/>
                    </a:prstGeom>
                  </pic:spPr>
                </pic:pic>
              </a:graphicData>
            </a:graphic>
          </wp:inline>
        </w:drawing>
      </w:r>
    </w:p>
    <w:p w14:paraId="18FC1852" w14:textId="77777777" w:rsidR="009C6D9B" w:rsidRDefault="009C6D9B" w:rsidP="009C6D9B">
      <w:pPr>
        <w:pStyle w:val="figcaption"/>
      </w:pPr>
      <w:r>
        <w:t xml:space="preserve">Figure </w:t>
      </w:r>
      <w:fldSimple w:instr=" SEQ Figure \* ARABIC \s 1 ">
        <w:r w:rsidR="004E416D">
          <w:rPr>
            <w:noProof/>
          </w:rPr>
          <w:t>9</w:t>
        </w:r>
      </w:fldSimple>
      <w:r>
        <w:t>. C# | Formatting | New Lines</w:t>
      </w:r>
    </w:p>
    <w:p w14:paraId="1A3DCC32" w14:textId="77777777" w:rsidR="009C6D9B" w:rsidRDefault="009C6D9B" w:rsidP="009C6D9B">
      <w:pPr>
        <w:pStyle w:val="Heading3"/>
      </w:pPr>
      <w:r>
        <w:t>Text Editor | C# | Formatting | Spacing</w:t>
      </w:r>
    </w:p>
    <w:p w14:paraId="4FCF5BCD" w14:textId="77777777" w:rsidR="009C6D9B" w:rsidRPr="009C6D9B" w:rsidRDefault="009C6D9B" w:rsidP="009C6D9B">
      <w:pPr>
        <w:pStyle w:val="BodyText"/>
      </w:pPr>
      <w:r>
        <w:t>Make sure all items on this tab are consistent.</w:t>
      </w:r>
    </w:p>
    <w:p w14:paraId="6101A5CE" w14:textId="77777777" w:rsidR="009C6D9B" w:rsidRDefault="009C6D9B" w:rsidP="009C6D9B">
      <w:pPr>
        <w:pStyle w:val="ScrShotWide"/>
      </w:pPr>
      <w:r>
        <w:rPr>
          <w:noProof/>
        </w:rPr>
        <w:drawing>
          <wp:inline distT="0" distB="0" distL="0" distR="0" wp14:anchorId="1F7F9E93" wp14:editId="7DF33315">
            <wp:extent cx="4348970" cy="29776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2068" cy="2986630"/>
                    </a:xfrm>
                    <a:prstGeom prst="rect">
                      <a:avLst/>
                    </a:prstGeom>
                  </pic:spPr>
                </pic:pic>
              </a:graphicData>
            </a:graphic>
          </wp:inline>
        </w:drawing>
      </w:r>
    </w:p>
    <w:p w14:paraId="1742C3FA" w14:textId="77777777" w:rsidR="009C6D9B" w:rsidRDefault="009C6D9B" w:rsidP="009C6D9B">
      <w:pPr>
        <w:pStyle w:val="figcaption"/>
      </w:pPr>
      <w:r>
        <w:t xml:space="preserve">Figure </w:t>
      </w:r>
      <w:fldSimple w:instr=" SEQ Figure \* ARABIC \s 1 ">
        <w:r w:rsidR="004E416D">
          <w:rPr>
            <w:noProof/>
          </w:rPr>
          <w:t>10</w:t>
        </w:r>
      </w:fldSimple>
      <w:r>
        <w:t>. C# | Formatting | Spacing</w:t>
      </w:r>
    </w:p>
    <w:p w14:paraId="77651620" w14:textId="77777777" w:rsidR="009C6D9B" w:rsidRDefault="009C6D9B" w:rsidP="009C6D9B">
      <w:pPr>
        <w:pStyle w:val="Heading3"/>
      </w:pPr>
      <w:r>
        <w:t>Text Editor | C# | Formatting | Spacing</w:t>
      </w:r>
    </w:p>
    <w:p w14:paraId="7C0EAE53" w14:textId="77777777" w:rsidR="009C6D9B" w:rsidRPr="009C6D9B" w:rsidRDefault="009C6D9B" w:rsidP="009C6D9B">
      <w:pPr>
        <w:pStyle w:val="BodyText"/>
      </w:pPr>
      <w:r>
        <w:t>Make sure all items on this tab are consistent.</w:t>
      </w:r>
    </w:p>
    <w:p w14:paraId="5A42AB26" w14:textId="77777777" w:rsidR="009C6D9B" w:rsidRPr="009C6D9B" w:rsidRDefault="009C6D9B" w:rsidP="009C6D9B">
      <w:pPr>
        <w:pStyle w:val="ScrShotWide"/>
      </w:pPr>
      <w:r>
        <w:rPr>
          <w:noProof/>
        </w:rPr>
        <w:lastRenderedPageBreak/>
        <w:drawing>
          <wp:inline distT="0" distB="0" distL="0" distR="0" wp14:anchorId="75FBA9FB" wp14:editId="52B4FE0A">
            <wp:extent cx="4437185" cy="3038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7218" cy="3044929"/>
                    </a:xfrm>
                    <a:prstGeom prst="rect">
                      <a:avLst/>
                    </a:prstGeom>
                  </pic:spPr>
                </pic:pic>
              </a:graphicData>
            </a:graphic>
          </wp:inline>
        </w:drawing>
      </w:r>
    </w:p>
    <w:p w14:paraId="4AACBA87" w14:textId="77777777" w:rsidR="009C6D9B" w:rsidRDefault="009C6D9B" w:rsidP="009C6D9B">
      <w:pPr>
        <w:pStyle w:val="figcaption"/>
      </w:pPr>
      <w:r>
        <w:t xml:space="preserve">Figure </w:t>
      </w:r>
      <w:fldSimple w:instr=" SEQ Figure \* ARABIC \s 1 ">
        <w:r w:rsidR="004E416D">
          <w:rPr>
            <w:noProof/>
          </w:rPr>
          <w:t>11</w:t>
        </w:r>
      </w:fldSimple>
      <w:r>
        <w:t>. C# | Formatting | Wrapping</w:t>
      </w:r>
    </w:p>
    <w:p w14:paraId="5F7CB232" w14:textId="77777777" w:rsidR="009C6D9B" w:rsidRDefault="009C6D9B" w:rsidP="009C6D9B">
      <w:pPr>
        <w:pStyle w:val="Heading3"/>
      </w:pPr>
      <w:r>
        <w:t>Text Editor | JavaScript | Formatting | New LInes</w:t>
      </w:r>
    </w:p>
    <w:p w14:paraId="4DCD0A3F" w14:textId="77777777" w:rsidR="009C6D9B" w:rsidRPr="009C6D9B" w:rsidRDefault="009C6D9B" w:rsidP="009C6D9B">
      <w:pPr>
        <w:pStyle w:val="BodyText"/>
      </w:pPr>
      <w:r>
        <w:t>Make sure all items on this tab are consistent.</w:t>
      </w:r>
    </w:p>
    <w:p w14:paraId="4E0EE3CF" w14:textId="77777777" w:rsidR="009C6D9B" w:rsidRDefault="009C6D9B" w:rsidP="009C6D9B">
      <w:pPr>
        <w:pStyle w:val="ScrShotWide"/>
      </w:pPr>
      <w:r>
        <w:rPr>
          <w:noProof/>
        </w:rPr>
        <w:drawing>
          <wp:inline distT="0" distB="0" distL="0" distR="0" wp14:anchorId="0482A937" wp14:editId="23A265D2">
            <wp:extent cx="4413739" cy="30220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6433" cy="3037545"/>
                    </a:xfrm>
                    <a:prstGeom prst="rect">
                      <a:avLst/>
                    </a:prstGeom>
                  </pic:spPr>
                </pic:pic>
              </a:graphicData>
            </a:graphic>
          </wp:inline>
        </w:drawing>
      </w:r>
    </w:p>
    <w:p w14:paraId="2C465CA2" w14:textId="77777777" w:rsidR="009C6D9B" w:rsidRDefault="009C6D9B" w:rsidP="009C6D9B">
      <w:pPr>
        <w:pStyle w:val="figcaption"/>
      </w:pPr>
      <w:r>
        <w:t xml:space="preserve">Figure </w:t>
      </w:r>
      <w:fldSimple w:instr=" SEQ Figure \* ARABIC \s 1 ">
        <w:r w:rsidR="004E416D">
          <w:rPr>
            <w:noProof/>
          </w:rPr>
          <w:t>12</w:t>
        </w:r>
      </w:fldSimple>
      <w:r>
        <w:t>. JavaScript | Formatting | New Lines</w:t>
      </w:r>
    </w:p>
    <w:p w14:paraId="225C83ED" w14:textId="77777777" w:rsidR="009C6D9B" w:rsidRDefault="009C6D9B" w:rsidP="009C6D9B">
      <w:pPr>
        <w:pStyle w:val="Heading3"/>
      </w:pPr>
      <w:r>
        <w:t>Text Editor | JavaScript | Formatting | Spacing</w:t>
      </w:r>
    </w:p>
    <w:p w14:paraId="523DE31A" w14:textId="77777777" w:rsidR="009C6D9B" w:rsidRPr="009C6D9B" w:rsidRDefault="009C6D9B" w:rsidP="009C6D9B">
      <w:pPr>
        <w:pStyle w:val="BodyText"/>
      </w:pPr>
      <w:r>
        <w:t>Make sure all items on this tab are consistent.</w:t>
      </w:r>
    </w:p>
    <w:p w14:paraId="2B3E4BA4" w14:textId="77777777" w:rsidR="009C6D9B" w:rsidRDefault="009C6D9B" w:rsidP="009C6D9B">
      <w:pPr>
        <w:pStyle w:val="ScrShotWide"/>
      </w:pPr>
      <w:r>
        <w:rPr>
          <w:noProof/>
        </w:rPr>
        <w:lastRenderedPageBreak/>
        <w:drawing>
          <wp:inline distT="0" distB="0" distL="0" distR="0" wp14:anchorId="2828DDAA" wp14:editId="42CC9B53">
            <wp:extent cx="4588678" cy="3141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9718" cy="3156191"/>
                    </a:xfrm>
                    <a:prstGeom prst="rect">
                      <a:avLst/>
                    </a:prstGeom>
                  </pic:spPr>
                </pic:pic>
              </a:graphicData>
            </a:graphic>
          </wp:inline>
        </w:drawing>
      </w:r>
    </w:p>
    <w:p w14:paraId="0FE89B56" w14:textId="77777777" w:rsidR="009C6D9B" w:rsidRDefault="009C6D9B" w:rsidP="009C6D9B">
      <w:pPr>
        <w:pStyle w:val="figcaption"/>
      </w:pPr>
      <w:r>
        <w:t xml:space="preserve">Figure </w:t>
      </w:r>
      <w:fldSimple w:instr=" SEQ Figure \* ARABIC \s 1 ">
        <w:r w:rsidR="004E416D">
          <w:rPr>
            <w:noProof/>
          </w:rPr>
          <w:t>13</w:t>
        </w:r>
      </w:fldSimple>
      <w:r>
        <w:t>. JavaScript | Formatting | Spacing</w:t>
      </w:r>
    </w:p>
    <w:p w14:paraId="699BF407" w14:textId="77777777" w:rsidR="0099790E" w:rsidRDefault="0099790E" w:rsidP="0099790E">
      <w:pPr>
        <w:pStyle w:val="Heading3"/>
      </w:pPr>
      <w:r>
        <w:t>Text Editor | TypeScript | Formatting | New Lines</w:t>
      </w:r>
    </w:p>
    <w:p w14:paraId="1EED9CD1" w14:textId="77777777" w:rsidR="0099790E" w:rsidRPr="009C6D9B" w:rsidRDefault="0099790E" w:rsidP="0099790E">
      <w:pPr>
        <w:pStyle w:val="BodyText"/>
      </w:pPr>
      <w:r>
        <w:t>Make sure all items on this tab are consistent.</w:t>
      </w:r>
    </w:p>
    <w:p w14:paraId="1CA5C376" w14:textId="77777777" w:rsidR="0099790E" w:rsidRDefault="0099790E" w:rsidP="0099790E">
      <w:pPr>
        <w:pStyle w:val="ScrShotWide"/>
      </w:pPr>
      <w:r>
        <w:rPr>
          <w:noProof/>
        </w:rPr>
        <w:drawing>
          <wp:inline distT="0" distB="0" distL="0" distR="0" wp14:anchorId="3E6F8D74" wp14:editId="58926DDC">
            <wp:extent cx="4665785" cy="31945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8543" cy="3203314"/>
                    </a:xfrm>
                    <a:prstGeom prst="rect">
                      <a:avLst/>
                    </a:prstGeom>
                  </pic:spPr>
                </pic:pic>
              </a:graphicData>
            </a:graphic>
          </wp:inline>
        </w:drawing>
      </w:r>
    </w:p>
    <w:p w14:paraId="1E484EED" w14:textId="77777777" w:rsidR="0099790E" w:rsidRDefault="0099790E" w:rsidP="0099790E">
      <w:pPr>
        <w:pStyle w:val="figcaption"/>
      </w:pPr>
      <w:r>
        <w:t xml:space="preserve">Figure </w:t>
      </w:r>
      <w:fldSimple w:instr=" SEQ Figure \* ARABIC \s 1 ">
        <w:r w:rsidR="004E416D">
          <w:rPr>
            <w:noProof/>
          </w:rPr>
          <w:t>14</w:t>
        </w:r>
      </w:fldSimple>
      <w:r>
        <w:t>. TypeScript | Formatting | New Lines</w:t>
      </w:r>
    </w:p>
    <w:p w14:paraId="57089165" w14:textId="77777777" w:rsidR="0099790E" w:rsidRDefault="0099790E" w:rsidP="0099790E">
      <w:pPr>
        <w:pStyle w:val="Heading3"/>
      </w:pPr>
      <w:r>
        <w:t>Text Editor | TypeScript | Formatting | Spacing</w:t>
      </w:r>
    </w:p>
    <w:p w14:paraId="7EBEAB7A" w14:textId="77777777" w:rsidR="0099790E" w:rsidRPr="009C6D9B" w:rsidRDefault="0099790E" w:rsidP="0099790E">
      <w:pPr>
        <w:pStyle w:val="BodyText"/>
      </w:pPr>
      <w:r>
        <w:t>Make sure all items on this tab are consistent.</w:t>
      </w:r>
    </w:p>
    <w:p w14:paraId="73C554B6" w14:textId="77777777" w:rsidR="0099790E" w:rsidRDefault="0099790E" w:rsidP="0099790E">
      <w:pPr>
        <w:pStyle w:val="ScrShotWide"/>
      </w:pPr>
      <w:r>
        <w:rPr>
          <w:noProof/>
        </w:rPr>
        <w:lastRenderedPageBreak/>
        <w:drawing>
          <wp:inline distT="0" distB="0" distL="0" distR="0" wp14:anchorId="048D7F25" wp14:editId="43536956">
            <wp:extent cx="5146431" cy="35236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59503" cy="3532619"/>
                    </a:xfrm>
                    <a:prstGeom prst="rect">
                      <a:avLst/>
                    </a:prstGeom>
                  </pic:spPr>
                </pic:pic>
              </a:graphicData>
            </a:graphic>
          </wp:inline>
        </w:drawing>
      </w:r>
    </w:p>
    <w:p w14:paraId="744FD1CF" w14:textId="77777777" w:rsidR="0099790E" w:rsidRDefault="0099790E" w:rsidP="0099790E">
      <w:pPr>
        <w:pStyle w:val="figcaption"/>
      </w:pPr>
      <w:r>
        <w:t xml:space="preserve">Figure </w:t>
      </w:r>
      <w:fldSimple w:instr=" SEQ Figure \* ARABIC \s 1 ">
        <w:r w:rsidR="004E416D">
          <w:rPr>
            <w:noProof/>
          </w:rPr>
          <w:t>15</w:t>
        </w:r>
      </w:fldSimple>
      <w:r>
        <w:t>. TypeScript | Formatting | Spacing</w:t>
      </w:r>
    </w:p>
    <w:p w14:paraId="3530F09B" w14:textId="77777777" w:rsidR="00E53D6C" w:rsidRDefault="000943F6" w:rsidP="00E53D6C">
      <w:pPr>
        <w:pStyle w:val="Heading3"/>
      </w:pPr>
      <w:r>
        <w:t xml:space="preserve">Text Editor </w:t>
      </w:r>
      <w:r w:rsidR="00E53D6C">
        <w:t xml:space="preserve">| </w:t>
      </w:r>
      <w:r>
        <w:t>XAML | Formatting | Spacing</w:t>
      </w:r>
    </w:p>
    <w:p w14:paraId="318B2E45" w14:textId="77777777" w:rsidR="00E53D6C" w:rsidRPr="00E53D6C" w:rsidRDefault="000943F6" w:rsidP="00425C21">
      <w:pPr>
        <w:pStyle w:val="BodyText"/>
      </w:pPr>
      <w:r>
        <w:t>Make your XAML more readable by positioning each attribute on a separate line.</w:t>
      </w:r>
    </w:p>
    <w:p w14:paraId="437ADD3D" w14:textId="77777777" w:rsidR="00E53D6C" w:rsidRDefault="00C74DDA" w:rsidP="000943F6">
      <w:pPr>
        <w:pStyle w:val="ScrShotWide"/>
      </w:pPr>
      <w:r>
        <w:rPr>
          <w:noProof/>
        </w:rPr>
        <w:drawing>
          <wp:inline distT="0" distB="0" distL="0" distR="0" wp14:anchorId="71FCD93D" wp14:editId="0C26E091">
            <wp:extent cx="5498367" cy="34934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7835" cy="3499493"/>
                    </a:xfrm>
                    <a:prstGeom prst="rect">
                      <a:avLst/>
                    </a:prstGeom>
                  </pic:spPr>
                </pic:pic>
              </a:graphicData>
            </a:graphic>
          </wp:inline>
        </w:drawing>
      </w:r>
    </w:p>
    <w:p w14:paraId="5B8654A3" w14:textId="77777777" w:rsidR="00E53D6C" w:rsidRDefault="00E53D6C" w:rsidP="000879EE">
      <w:pPr>
        <w:pStyle w:val="figcaption"/>
      </w:pPr>
      <w:r>
        <w:t xml:space="preserve">Figure </w:t>
      </w:r>
      <w:fldSimple w:instr=" SEQ Figure \* ARABIC \s 1 ">
        <w:r w:rsidR="004E416D">
          <w:rPr>
            <w:noProof/>
          </w:rPr>
          <w:t>16</w:t>
        </w:r>
      </w:fldSimple>
      <w:r>
        <w:t xml:space="preserve">. </w:t>
      </w:r>
      <w:r w:rsidR="000943F6">
        <w:t>XAML</w:t>
      </w:r>
      <w:r>
        <w:t xml:space="preserve"> | </w:t>
      </w:r>
      <w:r w:rsidR="000943F6">
        <w:t>Formatting | Spacing</w:t>
      </w:r>
    </w:p>
    <w:p w14:paraId="4B69C522" w14:textId="77777777" w:rsidR="000943F6" w:rsidRDefault="000943F6" w:rsidP="000943F6">
      <w:pPr>
        <w:pStyle w:val="Heading3"/>
      </w:pPr>
      <w:r>
        <w:lastRenderedPageBreak/>
        <w:t>Text Editor | XML | Formatting</w:t>
      </w:r>
    </w:p>
    <w:p w14:paraId="33BC93FA" w14:textId="77777777" w:rsidR="000943F6" w:rsidRPr="00E53D6C" w:rsidRDefault="000943F6" w:rsidP="000943F6">
      <w:pPr>
        <w:pStyle w:val="BodyText"/>
      </w:pPr>
      <w:r>
        <w:t>Make your XML more readable by positioning each attribute on a separate line and remove empty lines in your content.</w:t>
      </w:r>
    </w:p>
    <w:p w14:paraId="6485A380" w14:textId="77777777" w:rsidR="000943F6" w:rsidRDefault="00C74DDA" w:rsidP="000943F6">
      <w:pPr>
        <w:pStyle w:val="ScrShotWide"/>
      </w:pPr>
      <w:r>
        <w:rPr>
          <w:noProof/>
        </w:rPr>
        <w:drawing>
          <wp:inline distT="0" distB="0" distL="0" distR="0" wp14:anchorId="4A81C143" wp14:editId="6EE01615">
            <wp:extent cx="5744163" cy="3649648"/>
            <wp:effectExtent l="19050" t="19050" r="952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3893" cy="3655830"/>
                    </a:xfrm>
                    <a:prstGeom prst="rect">
                      <a:avLst/>
                    </a:prstGeom>
                    <a:ln>
                      <a:solidFill>
                        <a:schemeClr val="accent1"/>
                      </a:solidFill>
                    </a:ln>
                  </pic:spPr>
                </pic:pic>
              </a:graphicData>
            </a:graphic>
          </wp:inline>
        </w:drawing>
      </w:r>
    </w:p>
    <w:p w14:paraId="75DE62DA" w14:textId="77777777" w:rsidR="000943F6" w:rsidRDefault="000943F6" w:rsidP="000943F6">
      <w:pPr>
        <w:pStyle w:val="figcaption"/>
      </w:pPr>
      <w:r>
        <w:t xml:space="preserve">Figure </w:t>
      </w:r>
      <w:fldSimple w:instr=" SEQ Figure \* ARABIC \s 1 ">
        <w:r w:rsidR="004E416D">
          <w:rPr>
            <w:noProof/>
          </w:rPr>
          <w:t>17</w:t>
        </w:r>
      </w:fldSimple>
      <w:r>
        <w:t>. XML | Formatting</w:t>
      </w:r>
    </w:p>
    <w:p w14:paraId="6F8340F9" w14:textId="77777777" w:rsidR="008C2F80" w:rsidRDefault="008C2F80" w:rsidP="008C2F80">
      <w:pPr>
        <w:pStyle w:val="Heading2"/>
      </w:pPr>
      <w:r>
        <w:t>Structuring your Projects</w:t>
      </w:r>
      <w:r w:rsidR="00182736">
        <w:fldChar w:fldCharType="begin"/>
      </w:r>
      <w:r w:rsidR="0085000A">
        <w:instrText xml:space="preserve"> XE "</w:instrText>
      </w:r>
      <w:r w:rsidR="0085000A" w:rsidRPr="0097378F">
        <w:instrText>Structuring your Projects</w:instrText>
      </w:r>
      <w:r w:rsidR="0085000A">
        <w:instrText xml:space="preserve">" </w:instrText>
      </w:r>
      <w:r w:rsidR="00182736">
        <w:fldChar w:fldCharType="end"/>
      </w:r>
    </w:p>
    <w:p w14:paraId="1960935C" w14:textId="77777777" w:rsidR="008C2F80" w:rsidRDefault="008C2F80" w:rsidP="00425C21">
      <w:pPr>
        <w:pStyle w:val="BodyText"/>
      </w:pPr>
      <w:r>
        <w:t xml:space="preserve">There are generally four types of </w:t>
      </w:r>
      <w:r w:rsidR="00B471C6">
        <w:t>classes</w:t>
      </w:r>
      <w:r>
        <w:t xml:space="preserve"> for any given application you create.</w:t>
      </w:r>
    </w:p>
    <w:p w14:paraId="2901F07D" w14:textId="77777777" w:rsidR="008C2F80" w:rsidRPr="00246543" w:rsidRDefault="00B471C6" w:rsidP="00246543">
      <w:pPr>
        <w:pStyle w:val="BodyText"/>
        <w:numPr>
          <w:ilvl w:val="0"/>
          <w:numId w:val="15"/>
        </w:numPr>
      </w:pPr>
      <w:r w:rsidRPr="00246543">
        <w:t>Classes</w:t>
      </w:r>
      <w:r w:rsidR="008C2F80" w:rsidRPr="00246543">
        <w:t xml:space="preserve"> that can be re-used in any application.</w:t>
      </w:r>
      <w:r w:rsidR="00C61EC2" w:rsidRPr="00246543">
        <w:t xml:space="preserve"> We call these </w:t>
      </w:r>
      <w:r w:rsidR="00C61EC2" w:rsidRPr="0025398B">
        <w:rPr>
          <w:b/>
        </w:rPr>
        <w:t xml:space="preserve">Generic </w:t>
      </w:r>
      <w:r w:rsidRPr="0025398B">
        <w:rPr>
          <w:b/>
        </w:rPr>
        <w:t>Classes</w:t>
      </w:r>
      <w:r w:rsidR="00C61EC2" w:rsidRPr="00246543">
        <w:t>.</w:t>
      </w:r>
    </w:p>
    <w:p w14:paraId="4A73AA80" w14:textId="77777777" w:rsidR="000943F6" w:rsidRPr="00246543" w:rsidRDefault="00B471C6" w:rsidP="00246543">
      <w:pPr>
        <w:pStyle w:val="BodyText"/>
        <w:numPr>
          <w:ilvl w:val="0"/>
          <w:numId w:val="15"/>
        </w:numPr>
      </w:pPr>
      <w:r w:rsidRPr="00246543">
        <w:t xml:space="preserve">Classes </w:t>
      </w:r>
      <w:r w:rsidR="008C2F80" w:rsidRPr="00246543">
        <w:t>that are used in only one type of application; ie.</w:t>
      </w:r>
      <w:r w:rsidR="000943F6" w:rsidRPr="00246543">
        <w:t>MVC,</w:t>
      </w:r>
      <w:r w:rsidR="0025398B" w:rsidRPr="0025398B">
        <w:t xml:space="preserve"> </w:t>
      </w:r>
      <w:r w:rsidR="0025398B" w:rsidRPr="00246543">
        <w:t>Web Forms</w:t>
      </w:r>
      <w:r w:rsidR="0025398B">
        <w:t>,</w:t>
      </w:r>
      <w:r w:rsidR="000943F6" w:rsidRPr="00246543">
        <w:t xml:space="preserve"> WPF, Windows Forms, etc. </w:t>
      </w:r>
      <w:r w:rsidRPr="00246543">
        <w:t xml:space="preserve">We call these </w:t>
      </w:r>
      <w:r w:rsidRPr="0025398B">
        <w:rPr>
          <w:b/>
        </w:rPr>
        <w:t>UI Specific Classes</w:t>
      </w:r>
      <w:r w:rsidRPr="00246543">
        <w:t>.</w:t>
      </w:r>
    </w:p>
    <w:p w14:paraId="5260C817" w14:textId="77777777" w:rsidR="008C2F80" w:rsidRPr="00246543" w:rsidRDefault="00B471C6" w:rsidP="00246543">
      <w:pPr>
        <w:pStyle w:val="BodyText"/>
        <w:numPr>
          <w:ilvl w:val="0"/>
          <w:numId w:val="15"/>
        </w:numPr>
      </w:pPr>
      <w:r w:rsidRPr="00246543">
        <w:t>Classes</w:t>
      </w:r>
      <w:r w:rsidR="008C2F80" w:rsidRPr="00246543">
        <w:t xml:space="preserve"> that are re-used only within one application.</w:t>
      </w:r>
      <w:r w:rsidRPr="00246543">
        <w:t xml:space="preserve"> We call these </w:t>
      </w:r>
      <w:r w:rsidRPr="0025398B">
        <w:rPr>
          <w:b/>
        </w:rPr>
        <w:t>Application Specific Classes</w:t>
      </w:r>
      <w:r w:rsidRPr="00246543">
        <w:t>.</w:t>
      </w:r>
    </w:p>
    <w:p w14:paraId="65E90128" w14:textId="77777777" w:rsidR="008C2F80" w:rsidRPr="00246543" w:rsidRDefault="00B471C6" w:rsidP="00246543">
      <w:pPr>
        <w:pStyle w:val="BodyText"/>
        <w:numPr>
          <w:ilvl w:val="0"/>
          <w:numId w:val="15"/>
        </w:numPr>
      </w:pPr>
      <w:r w:rsidRPr="00246543">
        <w:t>Classes</w:t>
      </w:r>
      <w:r w:rsidR="008C2F80" w:rsidRPr="00246543">
        <w:t xml:space="preserve"> that are only used once within an application.</w:t>
      </w:r>
      <w:r w:rsidRPr="00246543">
        <w:t xml:space="preserve"> We call these </w:t>
      </w:r>
      <w:r w:rsidRPr="0025398B">
        <w:rPr>
          <w:b/>
        </w:rPr>
        <w:t>Application Classes</w:t>
      </w:r>
      <w:r w:rsidRPr="00246543">
        <w:t>.</w:t>
      </w:r>
    </w:p>
    <w:p w14:paraId="36DE3D77" w14:textId="77777777" w:rsidR="008C2F80" w:rsidRDefault="008C2F80" w:rsidP="00425C21">
      <w:pPr>
        <w:pStyle w:val="BodyText"/>
      </w:pPr>
      <w:r>
        <w:t>As such, you need to design a folder structure on your hard drive that reflects this type of application framework.</w:t>
      </w:r>
    </w:p>
    <w:p w14:paraId="06E8C138" w14:textId="77777777" w:rsidR="008C2F80" w:rsidRDefault="008C2F80" w:rsidP="008C2F80">
      <w:pPr>
        <w:pStyle w:val="Heading3"/>
      </w:pPr>
      <w:r>
        <w:lastRenderedPageBreak/>
        <w:t>Generic Components</w:t>
      </w:r>
      <w:r w:rsidR="00182736">
        <w:fldChar w:fldCharType="begin"/>
      </w:r>
      <w:r w:rsidR="0085000A">
        <w:instrText xml:space="preserve"> XE "</w:instrText>
      </w:r>
      <w:r w:rsidR="0085000A" w:rsidRPr="00EC2C0F">
        <w:instrText>Generic Components</w:instrText>
      </w:r>
      <w:r w:rsidR="0085000A">
        <w:instrText xml:space="preserve">" </w:instrText>
      </w:r>
      <w:r w:rsidR="00182736">
        <w:fldChar w:fldCharType="end"/>
      </w:r>
    </w:p>
    <w:p w14:paraId="2A4943A8" w14:textId="4AD50806" w:rsidR="00C61EC2" w:rsidRDefault="00C61EC2" w:rsidP="00C61EC2">
      <w:pPr>
        <w:pStyle w:val="BodyText"/>
      </w:pPr>
      <w:r>
        <w:t xml:space="preserve">You should always have your own application framework (like our </w:t>
      </w:r>
      <w:r w:rsidR="00EC4663">
        <w:t>PDSC</w:t>
      </w:r>
      <w:r>
        <w:t xml:space="preserve"> .NET Productivity Framework) where you keep all </w:t>
      </w:r>
      <w:r w:rsidR="008675A9">
        <w:t xml:space="preserve">the </w:t>
      </w:r>
      <w:r>
        <w:t xml:space="preserve">generic components you use for all of your applications. All of these components/classes should be grouped logically into DLLs according to their function. For example, all classes that work with files you might put into a File DLL and a File Folder. All classes that are used for WPF, you might put into a WPFLibrary DLL and folder. </w:t>
      </w:r>
      <w:r w:rsidR="00182736">
        <w:fldChar w:fldCharType="begin"/>
      </w:r>
      <w:r>
        <w:instrText xml:space="preserve"> REF _Ref263572580 \h </w:instrText>
      </w:r>
      <w:r w:rsidR="00182736">
        <w:fldChar w:fldCharType="separate"/>
      </w:r>
      <w:r w:rsidR="004E416D">
        <w:t xml:space="preserve">Figure </w:t>
      </w:r>
      <w:r w:rsidR="004E416D">
        <w:rPr>
          <w:noProof/>
        </w:rPr>
        <w:t>18</w:t>
      </w:r>
      <w:r w:rsidR="00182736">
        <w:fldChar w:fldCharType="end"/>
      </w:r>
      <w:r w:rsidR="00E844D1">
        <w:t xml:space="preserve"> shows an example of a generic set of class library projects. These are from the </w:t>
      </w:r>
      <w:r w:rsidR="00EC4663">
        <w:t>PDSC</w:t>
      </w:r>
      <w:r w:rsidR="00E844D1">
        <w:t xml:space="preserve"> .NET Productivity Framework. This is only a small portion of the various libraries that we have that we can use across many applications.</w:t>
      </w:r>
    </w:p>
    <w:p w14:paraId="57B5545A" w14:textId="77777777" w:rsidR="00C61EC2" w:rsidRDefault="0025398B" w:rsidP="00C61EC2">
      <w:pPr>
        <w:pStyle w:val="ScrShotMedium"/>
      </w:pPr>
      <w:r>
        <w:rPr>
          <w:noProof/>
        </w:rPr>
        <w:drawing>
          <wp:inline distT="0" distB="0" distL="0" distR="0" wp14:anchorId="25BC0F4E" wp14:editId="3AA3D790">
            <wp:extent cx="1857143" cy="22571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57143" cy="2257143"/>
                    </a:xfrm>
                    <a:prstGeom prst="rect">
                      <a:avLst/>
                    </a:prstGeom>
                  </pic:spPr>
                </pic:pic>
              </a:graphicData>
            </a:graphic>
          </wp:inline>
        </w:drawing>
      </w:r>
    </w:p>
    <w:p w14:paraId="6271F61B" w14:textId="77777777" w:rsidR="00C61EC2" w:rsidRPr="00C61EC2" w:rsidRDefault="00C61EC2" w:rsidP="00C61EC2">
      <w:pPr>
        <w:pStyle w:val="figcaption"/>
      </w:pPr>
      <w:bookmarkStart w:id="1" w:name="_Ref263572580"/>
      <w:r>
        <w:t xml:space="preserve">Figure </w:t>
      </w:r>
      <w:fldSimple w:instr=" SEQ Figure \* ARABIC ">
        <w:r w:rsidR="004E416D">
          <w:rPr>
            <w:noProof/>
          </w:rPr>
          <w:t>18</w:t>
        </w:r>
      </w:fldSimple>
      <w:bookmarkEnd w:id="1"/>
      <w:r>
        <w:t>: Example of a Generic Framework Structure</w:t>
      </w:r>
    </w:p>
    <w:p w14:paraId="48FB5BD9" w14:textId="77777777" w:rsidR="008C2F80" w:rsidRDefault="008C2F80" w:rsidP="008C2F80">
      <w:pPr>
        <w:pStyle w:val="Summary"/>
      </w:pPr>
      <w:r>
        <w:lastRenderedPageBreak/>
        <w:t>Summary</w:t>
      </w:r>
    </w:p>
    <w:p w14:paraId="6DFF7F34" w14:textId="77777777" w:rsidR="00C955D3" w:rsidRDefault="00A532AA" w:rsidP="00425C21">
      <w:pPr>
        <w:pStyle w:val="BodyText"/>
      </w:pPr>
      <w:r>
        <w:t xml:space="preserve">This chapter introduced you to a standard configuration for your development computers as well as some basic information about Solution and </w:t>
      </w:r>
      <w:r w:rsidR="001F5A35">
        <w:t>C#</w:t>
      </w:r>
      <w:r>
        <w:t xml:space="preserve"> Project files.</w:t>
      </w:r>
      <w:r w:rsidR="00E53460">
        <w:t xml:space="preserve"> </w:t>
      </w:r>
      <w:r w:rsidR="008C2F80">
        <w:t>Setting up your environment is very important if you want to get off to a good start developing a .NET application. In this chapter you learned about the various settings that should be consistent among the developers in your shop.</w:t>
      </w:r>
    </w:p>
    <w:sectPr w:rsidR="00C955D3" w:rsidSect="00956189">
      <w:headerReference w:type="even" r:id="rId29"/>
      <w:headerReference w:type="default" r:id="rId30"/>
      <w:footerReference w:type="even" r:id="rId31"/>
      <w:footerReference w:type="default" r:id="rId32"/>
      <w:pgSz w:w="12240" w:h="15840" w:code="1"/>
      <w:pgMar w:top="1152" w:right="1152" w:bottom="1152" w:left="1152" w:header="720" w:footer="331" w:gutter="0"/>
      <w:pgNumType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09B98" w14:textId="77777777" w:rsidR="001E7516" w:rsidRDefault="001E7516">
      <w:r>
        <w:separator/>
      </w:r>
    </w:p>
  </w:endnote>
  <w:endnote w:type="continuationSeparator" w:id="0">
    <w:p w14:paraId="412E2742" w14:textId="77777777" w:rsidR="001E7516" w:rsidRDefault="001E7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722A4" w14:textId="0F4999F6" w:rsidR="00710A92" w:rsidRPr="00B06923" w:rsidRDefault="00182736" w:rsidP="0034439A">
    <w:pPr>
      <w:pStyle w:val="EvenPageFooter"/>
      <w:pBdr>
        <w:top w:val="single" w:sz="6" w:space="2" w:color="auto"/>
      </w:pBdr>
      <w:tabs>
        <w:tab w:val="clear" w:pos="8820"/>
        <w:tab w:val="right" w:pos="9900"/>
      </w:tabs>
      <w:jc w:val="left"/>
    </w:pPr>
    <w:r w:rsidRPr="00874D78">
      <w:rPr>
        <w:b w:val="0"/>
      </w:rPr>
      <w:fldChar w:fldCharType="begin"/>
    </w:r>
    <w:r w:rsidR="00710A92" w:rsidRPr="00874D78">
      <w:rPr>
        <w:b w:val="0"/>
      </w:rPr>
      <w:instrText xml:space="preserve"> PAGE </w:instrText>
    </w:r>
    <w:r w:rsidRPr="00874D78">
      <w:rPr>
        <w:b w:val="0"/>
      </w:rPr>
      <w:fldChar w:fldCharType="separate"/>
    </w:r>
    <w:r w:rsidR="00B400D9">
      <w:rPr>
        <w:b w:val="0"/>
        <w:noProof/>
      </w:rPr>
      <w:t>1-16</w:t>
    </w:r>
    <w:r w:rsidRPr="00874D78">
      <w:rPr>
        <w:b w:val="0"/>
      </w:rPr>
      <w:fldChar w:fldCharType="end"/>
    </w:r>
    <w:r w:rsidR="00874D78">
      <w:tab/>
    </w:r>
    <w:fldSimple w:instr=" SUBJECT  \* MERGEFORMAT ">
      <w:r w:rsidR="00EC4663" w:rsidRPr="00EC4663">
        <w:rPr>
          <w:b w:val="0"/>
        </w:rPr>
        <w:t>PDSC Standards</w:t>
      </w:r>
    </w:fldSimple>
  </w:p>
  <w:p w14:paraId="6148CB50" w14:textId="29C8F8C8" w:rsidR="00710A92" w:rsidRDefault="00082242" w:rsidP="00B06923">
    <w:pPr>
      <w:pStyle w:val="Footer"/>
      <w:ind w:right="-36"/>
      <w:jc w:val="right"/>
    </w:pPr>
    <w:fldSimple w:instr=" DOCPROPERTY &quot;Copyright&quot; \* MERGEFORMAT ">
      <w:r w:rsidR="004666CC">
        <w:t>Copyright © 2020 by Paul D. Sheriff Consulting</w:t>
      </w:r>
    </w:fldSimple>
  </w:p>
  <w:p w14:paraId="40AC9ED1" w14:textId="77777777" w:rsidR="00710A92" w:rsidRDefault="00710A92" w:rsidP="00C61EC2">
    <w:pPr>
      <w:pStyle w:val="Footer"/>
      <w:ind w:right="-36"/>
      <w:jc w:val="right"/>
    </w:pPr>
    <w:r>
      <w:t>All rights reserved.  Reproduction is strictly prohibited.</w:t>
    </w:r>
    <w:bookmarkStart w:id="2" w:name="EvenPageFooter"/>
    <w:bookmarkEnd w:id="2"/>
    <w:r w:rsidR="00C61EC2">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6033C" w14:textId="0BF55495" w:rsidR="00710A92" w:rsidRPr="00B06923" w:rsidRDefault="00082242" w:rsidP="00B0049E">
    <w:pPr>
      <w:pStyle w:val="OddPageFooter"/>
      <w:tabs>
        <w:tab w:val="clear" w:pos="9360"/>
        <w:tab w:val="right" w:pos="9960"/>
      </w:tabs>
    </w:pPr>
    <w:fldSimple w:instr=" SUBJECT  \* MERGEFORMAT ">
      <w:r w:rsidR="00EC4663" w:rsidRPr="00EC4663">
        <w:rPr>
          <w:b w:val="0"/>
        </w:rPr>
        <w:t>PDSC Standards</w:t>
      </w:r>
    </w:fldSimple>
    <w:r w:rsidR="00710A92" w:rsidRPr="00B06923">
      <w:tab/>
    </w:r>
    <w:r w:rsidR="00182736" w:rsidRPr="00A36D0B">
      <w:rPr>
        <w:b w:val="0"/>
      </w:rPr>
      <w:fldChar w:fldCharType="begin"/>
    </w:r>
    <w:r w:rsidR="00710A92" w:rsidRPr="00A36D0B">
      <w:rPr>
        <w:b w:val="0"/>
      </w:rPr>
      <w:instrText xml:space="preserve"> PAGE </w:instrText>
    </w:r>
    <w:r w:rsidR="00182736" w:rsidRPr="00A36D0B">
      <w:rPr>
        <w:b w:val="0"/>
      </w:rPr>
      <w:fldChar w:fldCharType="separate"/>
    </w:r>
    <w:r w:rsidR="00B400D9">
      <w:rPr>
        <w:b w:val="0"/>
        <w:noProof/>
      </w:rPr>
      <w:t>1-7</w:t>
    </w:r>
    <w:r w:rsidR="00182736" w:rsidRPr="00A36D0B">
      <w:rPr>
        <w:b w:val="0"/>
      </w:rPr>
      <w:fldChar w:fldCharType="end"/>
    </w:r>
  </w:p>
  <w:p w14:paraId="5886E93D" w14:textId="3579C88C" w:rsidR="00710A92" w:rsidRDefault="001E7516">
    <w:pPr>
      <w:pStyle w:val="Footer"/>
    </w:pPr>
    <w:r>
      <w:fldChar w:fldCharType="begin"/>
    </w:r>
    <w:r>
      <w:instrText xml:space="preserve"> DOCPROPERTY  Copyright  \* MERGEFORMAT </w:instrText>
    </w:r>
    <w:r>
      <w:fldChar w:fldCharType="separate"/>
    </w:r>
    <w:r w:rsidR="004666CC">
      <w:t>Copyright © 2020 by Paul D. Sheriff Consulting</w:t>
    </w:r>
    <w:r>
      <w:fldChar w:fldCharType="end"/>
    </w:r>
  </w:p>
  <w:p w14:paraId="4AAEBE33" w14:textId="77777777" w:rsidR="00710A92" w:rsidRDefault="00710A92" w:rsidP="000367EF">
    <w:pPr>
      <w:pStyle w:val="Footer"/>
    </w:pPr>
    <w:r>
      <w:t>All rights reserved.  Reproduction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12B63" w14:textId="77777777" w:rsidR="001E7516" w:rsidRDefault="001E7516">
      <w:r>
        <w:separator/>
      </w:r>
    </w:p>
  </w:footnote>
  <w:footnote w:type="continuationSeparator" w:id="0">
    <w:p w14:paraId="1141BFEE" w14:textId="77777777" w:rsidR="001E7516" w:rsidRDefault="001E7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4DB36" w14:textId="350EAEB0" w:rsidR="00710A92" w:rsidRPr="00C51CF5" w:rsidRDefault="00082242" w:rsidP="00E1794E">
    <w:pPr>
      <w:pStyle w:val="Header"/>
      <w:pBdr>
        <w:bottom w:val="single" w:sz="4" w:space="1" w:color="auto"/>
      </w:pBdr>
      <w:tabs>
        <w:tab w:val="clear" w:pos="8640"/>
        <w:tab w:val="right" w:pos="9900"/>
      </w:tabs>
      <w:ind w:left="0"/>
      <w:rPr>
        <w:rFonts w:cs="Tahoma"/>
        <w:szCs w:val="24"/>
      </w:rPr>
    </w:pPr>
    <w:fldSimple w:instr=" STYLEREF  &quot;Chapter Title&quot;  \* MERGEFORMAT ">
      <w:r w:rsidR="00B264C0" w:rsidRPr="00B264C0">
        <w:rPr>
          <w:rFonts w:cs="Tahoma"/>
          <w:noProof/>
          <w:szCs w:val="24"/>
        </w:rPr>
        <w:t>Visual Studio Standards</w:t>
      </w:r>
    </w:fldSimple>
    <w:r w:rsidR="00710A92" w:rsidRPr="00C51CF5">
      <w:rPr>
        <w:rFonts w:cs="Tahoma"/>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0DC3E" w14:textId="680A42D6" w:rsidR="00710A92" w:rsidRPr="00C51CF5" w:rsidRDefault="00710A92" w:rsidP="00C51CF5">
    <w:pPr>
      <w:pStyle w:val="OddPageHeader"/>
      <w:rPr>
        <w:sz w:val="22"/>
      </w:rPr>
    </w:pPr>
    <w:r w:rsidRPr="00C51CF5">
      <w:t xml:space="preserve"> </w:t>
    </w:r>
    <w:fldSimple w:instr=" STYLEREF &quot;Heading 2&quot; \* MERGEFORMAT ">
      <w:r w:rsidR="00B264C0">
        <w:t>Visual Studio Install</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8F028B8"/>
    <w:lvl w:ilvl="0">
      <w:start w:val="1"/>
      <w:numFmt w:val="decimal"/>
      <w:pStyle w:val="ListNumber"/>
      <w:lvlText w:val="%1."/>
      <w:lvlJc w:val="left"/>
      <w:pPr>
        <w:tabs>
          <w:tab w:val="num" w:pos="360"/>
        </w:tabs>
        <w:ind w:left="360" w:hanging="360"/>
      </w:pPr>
    </w:lvl>
  </w:abstractNum>
  <w:abstractNum w:abstractNumId="1" w15:restartNumberingAfterBreak="0">
    <w:nsid w:val="00197B3B"/>
    <w:multiLevelType w:val="hybridMultilevel"/>
    <w:tmpl w:val="99386452"/>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 w15:restartNumberingAfterBreak="0">
    <w:nsid w:val="097B5C56"/>
    <w:multiLevelType w:val="singleLevel"/>
    <w:tmpl w:val="0BB68C44"/>
    <w:lvl w:ilvl="0">
      <w:start w:val="1"/>
      <w:numFmt w:val="decimal"/>
      <w:pStyle w:val="NumberedList"/>
      <w:lvlText w:val="%1."/>
      <w:lvlJc w:val="left"/>
      <w:pPr>
        <w:tabs>
          <w:tab w:val="num" w:pos="1440"/>
        </w:tabs>
        <w:ind w:left="360" w:hanging="360"/>
      </w:pPr>
    </w:lvl>
  </w:abstractNum>
  <w:abstractNum w:abstractNumId="3" w15:restartNumberingAfterBreak="0">
    <w:nsid w:val="0AA4580B"/>
    <w:multiLevelType w:val="hybridMultilevel"/>
    <w:tmpl w:val="EFD8EB8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500434"/>
    <w:multiLevelType w:val="multilevel"/>
    <w:tmpl w:val="8416C5D6"/>
    <w:lvl w:ilvl="0">
      <w:start w:val="1"/>
      <w:numFmt w:val="decimal"/>
      <w:pStyle w:val="Heading1"/>
      <w:suff w:val="nothing"/>
      <w:lvlText w:val="Chapter %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0A37E82"/>
    <w:multiLevelType w:val="hybridMultilevel"/>
    <w:tmpl w:val="146254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85E142C"/>
    <w:multiLevelType w:val="hybridMultilevel"/>
    <w:tmpl w:val="359E6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F730AE5"/>
    <w:multiLevelType w:val="hybridMultilevel"/>
    <w:tmpl w:val="32C637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5A25178"/>
    <w:multiLevelType w:val="hybridMultilevel"/>
    <w:tmpl w:val="397A4EE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52FF3ECE"/>
    <w:multiLevelType w:val="singleLevel"/>
    <w:tmpl w:val="A42E0E80"/>
    <w:lvl w:ilvl="0">
      <w:start w:val="1"/>
      <w:numFmt w:val="bullet"/>
      <w:pStyle w:val="BulletList"/>
      <w:lvlText w:val=""/>
      <w:lvlJc w:val="left"/>
      <w:pPr>
        <w:tabs>
          <w:tab w:val="num" w:pos="360"/>
        </w:tabs>
        <w:ind w:left="360" w:hanging="360"/>
      </w:pPr>
      <w:rPr>
        <w:rFonts w:ascii="Symbol" w:hAnsi="Symbol" w:hint="default"/>
      </w:rPr>
    </w:lvl>
  </w:abstractNum>
  <w:abstractNum w:abstractNumId="10" w15:restartNumberingAfterBreak="0">
    <w:nsid w:val="538E24C4"/>
    <w:multiLevelType w:val="hybridMultilevel"/>
    <w:tmpl w:val="5CE410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BCF0DCD"/>
    <w:multiLevelType w:val="hybridMultilevel"/>
    <w:tmpl w:val="21D4038E"/>
    <w:lvl w:ilvl="0" w:tplc="151E7B7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7E22237E"/>
    <w:multiLevelType w:val="hybridMultilevel"/>
    <w:tmpl w:val="7DEA10F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7F873744"/>
    <w:multiLevelType w:val="hybridMultilevel"/>
    <w:tmpl w:val="EC2AB3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0"/>
  </w:num>
  <w:num w:numId="3">
    <w:abstractNumId w:val="2"/>
  </w:num>
  <w:num w:numId="4">
    <w:abstractNumId w:val="4"/>
  </w:num>
  <w:num w:numId="5">
    <w:abstractNumId w:val="8"/>
  </w:num>
  <w:num w:numId="6">
    <w:abstractNumId w:val="1"/>
  </w:num>
  <w:num w:numId="7">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3"/>
  </w:num>
  <w:num w:numId="10">
    <w:abstractNumId w:val="7"/>
  </w:num>
  <w:num w:numId="11">
    <w:abstractNumId w:val="6"/>
  </w:num>
  <w:num w:numId="12">
    <w:abstractNumId w:val="11"/>
  </w:num>
  <w:num w:numId="13">
    <w:abstractNumId w:val="5"/>
  </w:num>
  <w:num w:numId="14">
    <w:abstractNumId w:val="10"/>
  </w:num>
  <w:num w:numId="15">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714A"/>
    <w:rsid w:val="00004C8F"/>
    <w:rsid w:val="00015FA1"/>
    <w:rsid w:val="00023A8B"/>
    <w:rsid w:val="000338C8"/>
    <w:rsid w:val="000367EF"/>
    <w:rsid w:val="00041E74"/>
    <w:rsid w:val="000539F6"/>
    <w:rsid w:val="000557F7"/>
    <w:rsid w:val="00060438"/>
    <w:rsid w:val="0006164D"/>
    <w:rsid w:val="00081EFB"/>
    <w:rsid w:val="00082242"/>
    <w:rsid w:val="00082A02"/>
    <w:rsid w:val="000879EE"/>
    <w:rsid w:val="000943F6"/>
    <w:rsid w:val="000A2E2C"/>
    <w:rsid w:val="000B16FA"/>
    <w:rsid w:val="000B32A9"/>
    <w:rsid w:val="000C38AE"/>
    <w:rsid w:val="000C7134"/>
    <w:rsid w:val="000D1A33"/>
    <w:rsid w:val="000D365F"/>
    <w:rsid w:val="000D525F"/>
    <w:rsid w:val="000D53DE"/>
    <w:rsid w:val="000D7BBC"/>
    <w:rsid w:val="000E1E6B"/>
    <w:rsid w:val="000E3835"/>
    <w:rsid w:val="00102233"/>
    <w:rsid w:val="00105323"/>
    <w:rsid w:val="00120306"/>
    <w:rsid w:val="00127260"/>
    <w:rsid w:val="00150BD6"/>
    <w:rsid w:val="00152A22"/>
    <w:rsid w:val="00153A15"/>
    <w:rsid w:val="00162137"/>
    <w:rsid w:val="001653F1"/>
    <w:rsid w:val="00166530"/>
    <w:rsid w:val="00174D46"/>
    <w:rsid w:val="00174F7C"/>
    <w:rsid w:val="001773D2"/>
    <w:rsid w:val="00182736"/>
    <w:rsid w:val="0019672A"/>
    <w:rsid w:val="001C6BC7"/>
    <w:rsid w:val="001D7506"/>
    <w:rsid w:val="001E7516"/>
    <w:rsid w:val="001E7912"/>
    <w:rsid w:val="001F5A35"/>
    <w:rsid w:val="001F7733"/>
    <w:rsid w:val="00206DBF"/>
    <w:rsid w:val="00222BA8"/>
    <w:rsid w:val="00242CE6"/>
    <w:rsid w:val="00246268"/>
    <w:rsid w:val="00246543"/>
    <w:rsid w:val="002537E9"/>
    <w:rsid w:val="0025398B"/>
    <w:rsid w:val="00254E18"/>
    <w:rsid w:val="0025569A"/>
    <w:rsid w:val="00256EDE"/>
    <w:rsid w:val="00260D81"/>
    <w:rsid w:val="00262868"/>
    <w:rsid w:val="0026423F"/>
    <w:rsid w:val="00265775"/>
    <w:rsid w:val="00271156"/>
    <w:rsid w:val="0027363F"/>
    <w:rsid w:val="002812B0"/>
    <w:rsid w:val="00281B2A"/>
    <w:rsid w:val="002843AF"/>
    <w:rsid w:val="00291C9A"/>
    <w:rsid w:val="00294AE3"/>
    <w:rsid w:val="00297BFB"/>
    <w:rsid w:val="002A714A"/>
    <w:rsid w:val="002B6364"/>
    <w:rsid w:val="002B73CD"/>
    <w:rsid w:val="002C1FAA"/>
    <w:rsid w:val="002C719A"/>
    <w:rsid w:val="002E1E78"/>
    <w:rsid w:val="002F276A"/>
    <w:rsid w:val="003040EE"/>
    <w:rsid w:val="00331B13"/>
    <w:rsid w:val="003364B7"/>
    <w:rsid w:val="0034439A"/>
    <w:rsid w:val="00362F79"/>
    <w:rsid w:val="003708E9"/>
    <w:rsid w:val="00376C15"/>
    <w:rsid w:val="00377BF1"/>
    <w:rsid w:val="00384955"/>
    <w:rsid w:val="003A1302"/>
    <w:rsid w:val="003B3B73"/>
    <w:rsid w:val="003C1E2B"/>
    <w:rsid w:val="003C610C"/>
    <w:rsid w:val="003C6972"/>
    <w:rsid w:val="003D2B39"/>
    <w:rsid w:val="003D3774"/>
    <w:rsid w:val="003F0671"/>
    <w:rsid w:val="003F5954"/>
    <w:rsid w:val="00406BB5"/>
    <w:rsid w:val="00412FF3"/>
    <w:rsid w:val="00425C21"/>
    <w:rsid w:val="00430BBB"/>
    <w:rsid w:val="0043218B"/>
    <w:rsid w:val="00432F11"/>
    <w:rsid w:val="004334DB"/>
    <w:rsid w:val="0043679B"/>
    <w:rsid w:val="0045053E"/>
    <w:rsid w:val="0046370D"/>
    <w:rsid w:val="004666CC"/>
    <w:rsid w:val="00467A7D"/>
    <w:rsid w:val="004725A0"/>
    <w:rsid w:val="00481BB3"/>
    <w:rsid w:val="00485809"/>
    <w:rsid w:val="00487B2A"/>
    <w:rsid w:val="00494625"/>
    <w:rsid w:val="00495216"/>
    <w:rsid w:val="004A33B8"/>
    <w:rsid w:val="004A4ABF"/>
    <w:rsid w:val="004B138D"/>
    <w:rsid w:val="004B51FD"/>
    <w:rsid w:val="004D0960"/>
    <w:rsid w:val="004E0CB5"/>
    <w:rsid w:val="004E416D"/>
    <w:rsid w:val="0050044A"/>
    <w:rsid w:val="00506D55"/>
    <w:rsid w:val="00511F58"/>
    <w:rsid w:val="005574D9"/>
    <w:rsid w:val="00564AD5"/>
    <w:rsid w:val="0057626D"/>
    <w:rsid w:val="00577C0B"/>
    <w:rsid w:val="00593261"/>
    <w:rsid w:val="005A1BF8"/>
    <w:rsid w:val="005A4678"/>
    <w:rsid w:val="005F46C3"/>
    <w:rsid w:val="005F7089"/>
    <w:rsid w:val="006007B1"/>
    <w:rsid w:val="00604FE8"/>
    <w:rsid w:val="00610B74"/>
    <w:rsid w:val="00615845"/>
    <w:rsid w:val="00615D12"/>
    <w:rsid w:val="00627599"/>
    <w:rsid w:val="00631C67"/>
    <w:rsid w:val="00637F32"/>
    <w:rsid w:val="006409C6"/>
    <w:rsid w:val="00650F74"/>
    <w:rsid w:val="006563F5"/>
    <w:rsid w:val="00660BFC"/>
    <w:rsid w:val="00665060"/>
    <w:rsid w:val="006654AE"/>
    <w:rsid w:val="006732BC"/>
    <w:rsid w:val="00675ED7"/>
    <w:rsid w:val="006B0C3C"/>
    <w:rsid w:val="006B4C06"/>
    <w:rsid w:val="006B5370"/>
    <w:rsid w:val="006B6A19"/>
    <w:rsid w:val="006B6B09"/>
    <w:rsid w:val="006C0CE1"/>
    <w:rsid w:val="006C343C"/>
    <w:rsid w:val="006D7E48"/>
    <w:rsid w:val="007107ED"/>
    <w:rsid w:val="00710A92"/>
    <w:rsid w:val="007272FA"/>
    <w:rsid w:val="007367EB"/>
    <w:rsid w:val="00757251"/>
    <w:rsid w:val="00765168"/>
    <w:rsid w:val="0077065C"/>
    <w:rsid w:val="0077154B"/>
    <w:rsid w:val="00772AEB"/>
    <w:rsid w:val="0079234B"/>
    <w:rsid w:val="007B4FFA"/>
    <w:rsid w:val="007B550A"/>
    <w:rsid w:val="007C69E9"/>
    <w:rsid w:val="007C69F9"/>
    <w:rsid w:val="007C6D44"/>
    <w:rsid w:val="007D2FED"/>
    <w:rsid w:val="007F5345"/>
    <w:rsid w:val="008051EB"/>
    <w:rsid w:val="008217F7"/>
    <w:rsid w:val="00834EE0"/>
    <w:rsid w:val="008414FD"/>
    <w:rsid w:val="00842966"/>
    <w:rsid w:val="0085000A"/>
    <w:rsid w:val="00860E2C"/>
    <w:rsid w:val="00862ABB"/>
    <w:rsid w:val="008675A9"/>
    <w:rsid w:val="00874D78"/>
    <w:rsid w:val="008751DA"/>
    <w:rsid w:val="008760B6"/>
    <w:rsid w:val="00881FAD"/>
    <w:rsid w:val="00883324"/>
    <w:rsid w:val="008A343C"/>
    <w:rsid w:val="008A4F8E"/>
    <w:rsid w:val="008A6775"/>
    <w:rsid w:val="008C1868"/>
    <w:rsid w:val="008C2F80"/>
    <w:rsid w:val="008C728A"/>
    <w:rsid w:val="008D226E"/>
    <w:rsid w:val="008D26BF"/>
    <w:rsid w:val="008D2A3A"/>
    <w:rsid w:val="008D2AC3"/>
    <w:rsid w:val="008F2DF1"/>
    <w:rsid w:val="008F5AED"/>
    <w:rsid w:val="00901C06"/>
    <w:rsid w:val="0090293F"/>
    <w:rsid w:val="0091023F"/>
    <w:rsid w:val="00912ABF"/>
    <w:rsid w:val="00914AF8"/>
    <w:rsid w:val="00915132"/>
    <w:rsid w:val="00921EB5"/>
    <w:rsid w:val="00945F92"/>
    <w:rsid w:val="00946E51"/>
    <w:rsid w:val="0095399B"/>
    <w:rsid w:val="00956189"/>
    <w:rsid w:val="00963B46"/>
    <w:rsid w:val="00972D0E"/>
    <w:rsid w:val="00974B74"/>
    <w:rsid w:val="00974F96"/>
    <w:rsid w:val="00987D0A"/>
    <w:rsid w:val="009913FC"/>
    <w:rsid w:val="00991700"/>
    <w:rsid w:val="0099790E"/>
    <w:rsid w:val="009A242D"/>
    <w:rsid w:val="009A5B5D"/>
    <w:rsid w:val="009B6B65"/>
    <w:rsid w:val="009C6D9B"/>
    <w:rsid w:val="009D6D68"/>
    <w:rsid w:val="009E0322"/>
    <w:rsid w:val="009E059A"/>
    <w:rsid w:val="009E32E7"/>
    <w:rsid w:val="009E3D86"/>
    <w:rsid w:val="009E5FE7"/>
    <w:rsid w:val="009E6CEE"/>
    <w:rsid w:val="009F31E5"/>
    <w:rsid w:val="00A043FF"/>
    <w:rsid w:val="00A05A6B"/>
    <w:rsid w:val="00A11F0E"/>
    <w:rsid w:val="00A21D71"/>
    <w:rsid w:val="00A261F1"/>
    <w:rsid w:val="00A32B4C"/>
    <w:rsid w:val="00A36D0B"/>
    <w:rsid w:val="00A532AA"/>
    <w:rsid w:val="00A539A9"/>
    <w:rsid w:val="00A8554E"/>
    <w:rsid w:val="00AA0D87"/>
    <w:rsid w:val="00AB76EC"/>
    <w:rsid w:val="00AC0392"/>
    <w:rsid w:val="00AE56B5"/>
    <w:rsid w:val="00AE580A"/>
    <w:rsid w:val="00B0049E"/>
    <w:rsid w:val="00B06923"/>
    <w:rsid w:val="00B069B5"/>
    <w:rsid w:val="00B079DD"/>
    <w:rsid w:val="00B264C0"/>
    <w:rsid w:val="00B2757C"/>
    <w:rsid w:val="00B37744"/>
    <w:rsid w:val="00B400D9"/>
    <w:rsid w:val="00B471C6"/>
    <w:rsid w:val="00B511BB"/>
    <w:rsid w:val="00B547BF"/>
    <w:rsid w:val="00B55589"/>
    <w:rsid w:val="00B57158"/>
    <w:rsid w:val="00B627FD"/>
    <w:rsid w:val="00B74E49"/>
    <w:rsid w:val="00B83ECD"/>
    <w:rsid w:val="00B86BAA"/>
    <w:rsid w:val="00B87961"/>
    <w:rsid w:val="00B92A5A"/>
    <w:rsid w:val="00BA4DF9"/>
    <w:rsid w:val="00BB0299"/>
    <w:rsid w:val="00BB0D6B"/>
    <w:rsid w:val="00BB1B82"/>
    <w:rsid w:val="00BD1AB3"/>
    <w:rsid w:val="00BD58EC"/>
    <w:rsid w:val="00BD689F"/>
    <w:rsid w:val="00BE324A"/>
    <w:rsid w:val="00BF029B"/>
    <w:rsid w:val="00BF1C21"/>
    <w:rsid w:val="00C021A5"/>
    <w:rsid w:val="00C1275D"/>
    <w:rsid w:val="00C165D1"/>
    <w:rsid w:val="00C20124"/>
    <w:rsid w:val="00C20481"/>
    <w:rsid w:val="00C229B2"/>
    <w:rsid w:val="00C23CA4"/>
    <w:rsid w:val="00C246DE"/>
    <w:rsid w:val="00C329DF"/>
    <w:rsid w:val="00C339D8"/>
    <w:rsid w:val="00C472D7"/>
    <w:rsid w:val="00C51CF5"/>
    <w:rsid w:val="00C534E2"/>
    <w:rsid w:val="00C61EC2"/>
    <w:rsid w:val="00C7262C"/>
    <w:rsid w:val="00C74DDA"/>
    <w:rsid w:val="00C955D3"/>
    <w:rsid w:val="00C97147"/>
    <w:rsid w:val="00CB1E2A"/>
    <w:rsid w:val="00CB2CE5"/>
    <w:rsid w:val="00CB538C"/>
    <w:rsid w:val="00CC20C1"/>
    <w:rsid w:val="00CC5823"/>
    <w:rsid w:val="00CC5F65"/>
    <w:rsid w:val="00CC79F6"/>
    <w:rsid w:val="00CD0915"/>
    <w:rsid w:val="00CD5EFE"/>
    <w:rsid w:val="00CE5992"/>
    <w:rsid w:val="00CE73B5"/>
    <w:rsid w:val="00CF26CD"/>
    <w:rsid w:val="00D036F4"/>
    <w:rsid w:val="00D04A69"/>
    <w:rsid w:val="00D232AB"/>
    <w:rsid w:val="00D26DA7"/>
    <w:rsid w:val="00D272BC"/>
    <w:rsid w:val="00D35F0E"/>
    <w:rsid w:val="00D46623"/>
    <w:rsid w:val="00D4771F"/>
    <w:rsid w:val="00D60CBA"/>
    <w:rsid w:val="00D87F3A"/>
    <w:rsid w:val="00DB4761"/>
    <w:rsid w:val="00DC2596"/>
    <w:rsid w:val="00DC6426"/>
    <w:rsid w:val="00DD07AE"/>
    <w:rsid w:val="00DF2C56"/>
    <w:rsid w:val="00DF5943"/>
    <w:rsid w:val="00E009DB"/>
    <w:rsid w:val="00E01DFF"/>
    <w:rsid w:val="00E0341A"/>
    <w:rsid w:val="00E07F89"/>
    <w:rsid w:val="00E1794E"/>
    <w:rsid w:val="00E203AB"/>
    <w:rsid w:val="00E27D56"/>
    <w:rsid w:val="00E330E2"/>
    <w:rsid w:val="00E36D59"/>
    <w:rsid w:val="00E3763F"/>
    <w:rsid w:val="00E42E03"/>
    <w:rsid w:val="00E5266B"/>
    <w:rsid w:val="00E53460"/>
    <w:rsid w:val="00E53D6C"/>
    <w:rsid w:val="00E56CE9"/>
    <w:rsid w:val="00E66386"/>
    <w:rsid w:val="00E71CB8"/>
    <w:rsid w:val="00E844D1"/>
    <w:rsid w:val="00E95771"/>
    <w:rsid w:val="00E95BF1"/>
    <w:rsid w:val="00EB1F8D"/>
    <w:rsid w:val="00EB43BA"/>
    <w:rsid w:val="00EC4663"/>
    <w:rsid w:val="00EE2BEC"/>
    <w:rsid w:val="00EE69DB"/>
    <w:rsid w:val="00EE7C33"/>
    <w:rsid w:val="00EF48CB"/>
    <w:rsid w:val="00EF61EE"/>
    <w:rsid w:val="00F00855"/>
    <w:rsid w:val="00F04071"/>
    <w:rsid w:val="00F04F39"/>
    <w:rsid w:val="00F15190"/>
    <w:rsid w:val="00F324E5"/>
    <w:rsid w:val="00F33061"/>
    <w:rsid w:val="00F33E48"/>
    <w:rsid w:val="00F40C3B"/>
    <w:rsid w:val="00F42185"/>
    <w:rsid w:val="00F4284E"/>
    <w:rsid w:val="00F43B99"/>
    <w:rsid w:val="00F469DA"/>
    <w:rsid w:val="00F602CF"/>
    <w:rsid w:val="00F638F7"/>
    <w:rsid w:val="00F65EE2"/>
    <w:rsid w:val="00F7036E"/>
    <w:rsid w:val="00F916C2"/>
    <w:rsid w:val="00FA20FF"/>
    <w:rsid w:val="00FA6806"/>
    <w:rsid w:val="00FB02D5"/>
    <w:rsid w:val="00FB5C72"/>
    <w:rsid w:val="00FD37C7"/>
    <w:rsid w:val="00FD3F8F"/>
    <w:rsid w:val="00FF4DC0"/>
    <w:rsid w:val="00FF630F"/>
    <w:rsid w:val="00FF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28DC4A5"/>
  <w15:docId w15:val="{E0AD1C79-029D-40FF-BACD-1179E33E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5AED"/>
    <w:rPr>
      <w:rFonts w:ascii="Arial" w:hAnsi="Arial"/>
      <w:sz w:val="24"/>
    </w:rPr>
  </w:style>
  <w:style w:type="paragraph" w:styleId="Heading1">
    <w:name w:val="heading 1"/>
    <w:basedOn w:val="Normal"/>
    <w:next w:val="ChapterTitle"/>
    <w:link w:val="Heading1Char"/>
    <w:autoRedefine/>
    <w:qFormat/>
    <w:rsid w:val="00B0049E"/>
    <w:pPr>
      <w:numPr>
        <w:numId w:val="4"/>
      </w:numPr>
      <w:spacing w:before="400" w:after="960"/>
      <w:jc w:val="right"/>
      <w:outlineLvl w:val="0"/>
    </w:pPr>
    <w:rPr>
      <w:b/>
      <w:sz w:val="48"/>
      <w:szCs w:val="48"/>
    </w:rPr>
  </w:style>
  <w:style w:type="paragraph" w:styleId="Heading2">
    <w:name w:val="heading 2"/>
    <w:basedOn w:val="Normal"/>
    <w:next w:val="BodyText"/>
    <w:autoRedefine/>
    <w:qFormat/>
    <w:rsid w:val="008F5AED"/>
    <w:pPr>
      <w:keepNext/>
      <w:spacing w:before="1200" w:after="360"/>
      <w:outlineLvl w:val="1"/>
    </w:pPr>
    <w:rPr>
      <w:b/>
      <w:sz w:val="48"/>
    </w:rPr>
  </w:style>
  <w:style w:type="paragraph" w:styleId="Heading3">
    <w:name w:val="heading 3"/>
    <w:basedOn w:val="Heading2"/>
    <w:next w:val="BodyText"/>
    <w:autoRedefine/>
    <w:qFormat/>
    <w:rsid w:val="008F5AED"/>
    <w:pPr>
      <w:spacing w:before="360" w:after="240"/>
      <w:ind w:left="1080"/>
      <w:outlineLvl w:val="2"/>
    </w:pPr>
    <w:rPr>
      <w:sz w:val="36"/>
    </w:rPr>
  </w:style>
  <w:style w:type="paragraph" w:styleId="Heading4">
    <w:name w:val="heading 4"/>
    <w:basedOn w:val="Normal"/>
    <w:next w:val="BodyText"/>
    <w:autoRedefine/>
    <w:qFormat/>
    <w:rsid w:val="008F5AED"/>
    <w:pPr>
      <w:keepNext/>
      <w:spacing w:before="240" w:after="120"/>
      <w:ind w:left="1080"/>
      <w:outlineLvl w:val="3"/>
    </w:pPr>
    <w:rPr>
      <w:b/>
      <w:sz w:val="28"/>
    </w:rPr>
  </w:style>
  <w:style w:type="paragraph" w:styleId="Heading5">
    <w:name w:val="heading 5"/>
    <w:basedOn w:val="Normal"/>
    <w:next w:val="Normal"/>
    <w:autoRedefine/>
    <w:qFormat/>
    <w:rsid w:val="0043679B"/>
    <w:pPr>
      <w:keepNext/>
      <w:spacing w:before="120" w:after="120"/>
      <w:ind w:left="1800"/>
      <w:outlineLvl w:val="4"/>
    </w:pPr>
    <w:rPr>
      <w:rFonts w:ascii="Tahoma" w:hAnsi="Tahoma"/>
      <w:b/>
    </w:rPr>
  </w:style>
  <w:style w:type="paragraph" w:styleId="Heading6">
    <w:name w:val="heading 6"/>
    <w:basedOn w:val="Normal"/>
    <w:next w:val="Normal"/>
    <w:qFormat/>
    <w:rsid w:val="0043679B"/>
    <w:pPr>
      <w:spacing w:before="240" w:after="60"/>
      <w:outlineLvl w:val="5"/>
    </w:pPr>
    <w:rPr>
      <w:i/>
      <w:sz w:val="22"/>
    </w:rPr>
  </w:style>
  <w:style w:type="paragraph" w:styleId="Heading7">
    <w:name w:val="heading 7"/>
    <w:basedOn w:val="Normal"/>
    <w:next w:val="Normal"/>
    <w:qFormat/>
    <w:rsid w:val="0043679B"/>
    <w:pPr>
      <w:spacing w:before="240" w:after="60"/>
      <w:outlineLvl w:val="6"/>
    </w:pPr>
    <w:rPr>
      <w:sz w:val="20"/>
    </w:rPr>
  </w:style>
  <w:style w:type="paragraph" w:styleId="Heading8">
    <w:name w:val="heading 8"/>
    <w:basedOn w:val="Normal"/>
    <w:next w:val="Normal"/>
    <w:qFormat/>
    <w:rsid w:val="0043679B"/>
    <w:pPr>
      <w:spacing w:before="240" w:after="60"/>
      <w:outlineLvl w:val="7"/>
    </w:pPr>
    <w:rPr>
      <w:i/>
      <w:sz w:val="20"/>
    </w:rPr>
  </w:style>
  <w:style w:type="paragraph" w:styleId="Heading9">
    <w:name w:val="heading 9"/>
    <w:basedOn w:val="Normal"/>
    <w:next w:val="Normal"/>
    <w:qFormat/>
    <w:rsid w:val="0043679B"/>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TOC2"/>
    <w:semiHidden/>
    <w:rsid w:val="008F5AED"/>
    <w:pPr>
      <w:tabs>
        <w:tab w:val="right" w:leader="dot" w:pos="9360"/>
      </w:tabs>
      <w:spacing w:before="120"/>
      <w:ind w:left="720"/>
    </w:pPr>
    <w:rPr>
      <w:sz w:val="22"/>
    </w:rPr>
  </w:style>
  <w:style w:type="paragraph" w:styleId="TOC2">
    <w:name w:val="toc 2"/>
    <w:basedOn w:val="Normal"/>
    <w:next w:val="Normal"/>
    <w:semiHidden/>
    <w:rsid w:val="008F5AED"/>
    <w:pPr>
      <w:tabs>
        <w:tab w:val="right" w:leader="dot" w:pos="9360"/>
      </w:tabs>
      <w:spacing w:before="120"/>
      <w:ind w:left="1440"/>
    </w:pPr>
    <w:rPr>
      <w:sz w:val="22"/>
    </w:rPr>
  </w:style>
  <w:style w:type="paragraph" w:styleId="BodyText">
    <w:name w:val="Body Text"/>
    <w:basedOn w:val="Normal"/>
    <w:autoRedefine/>
    <w:rsid w:val="008F5AED"/>
    <w:pPr>
      <w:tabs>
        <w:tab w:val="left" w:pos="720"/>
      </w:tabs>
      <w:spacing w:before="120" w:after="120"/>
      <w:ind w:left="1080"/>
    </w:pPr>
  </w:style>
  <w:style w:type="paragraph" w:styleId="Footer">
    <w:name w:val="footer"/>
    <w:basedOn w:val="Normal"/>
    <w:autoRedefine/>
    <w:rsid w:val="008F5AED"/>
    <w:rPr>
      <w:sz w:val="18"/>
    </w:rPr>
  </w:style>
  <w:style w:type="paragraph" w:styleId="Caption">
    <w:name w:val="caption"/>
    <w:basedOn w:val="Normal"/>
    <w:next w:val="Normal"/>
    <w:qFormat/>
    <w:rsid w:val="008F5AED"/>
    <w:pPr>
      <w:spacing w:before="120" w:after="120"/>
    </w:pPr>
    <w:rPr>
      <w:b/>
    </w:rPr>
  </w:style>
  <w:style w:type="paragraph" w:customStyle="1" w:styleId="Hidden">
    <w:name w:val="!Hidden"/>
    <w:basedOn w:val="Normal"/>
    <w:rsid w:val="007272FA"/>
    <w:pPr>
      <w:spacing w:before="240" w:after="240"/>
    </w:pPr>
    <w:rPr>
      <w:i/>
      <w:vanish/>
      <w:color w:val="800080"/>
      <w:sz w:val="20"/>
    </w:rPr>
  </w:style>
  <w:style w:type="paragraph" w:customStyle="1" w:styleId="Leftcolumn">
    <w:name w:val="Leftcolumn"/>
    <w:basedOn w:val="Normal"/>
    <w:rsid w:val="0043679B"/>
    <w:pPr>
      <w:framePr w:w="1800" w:hSpace="187" w:vSpace="187" w:wrap="around" w:vAnchor="text" w:hAnchor="margin" w:x="-186" w:y="203"/>
      <w:spacing w:after="120"/>
    </w:pPr>
    <w:rPr>
      <w:i/>
      <w:sz w:val="22"/>
    </w:rPr>
  </w:style>
  <w:style w:type="paragraph" w:customStyle="1" w:styleId="BulletList">
    <w:name w:val="Bullet List"/>
    <w:basedOn w:val="BodyText"/>
    <w:autoRedefine/>
    <w:rsid w:val="008F5AED"/>
    <w:pPr>
      <w:numPr>
        <w:numId w:val="1"/>
      </w:numPr>
      <w:tabs>
        <w:tab w:val="clear" w:pos="360"/>
      </w:tabs>
      <w:spacing w:after="0"/>
      <w:ind w:left="1800"/>
    </w:pPr>
  </w:style>
  <w:style w:type="paragraph" w:customStyle="1" w:styleId="KeyHead">
    <w:name w:val="KeyHead"/>
    <w:basedOn w:val="Normal"/>
    <w:next w:val="Normal"/>
    <w:rsid w:val="008F5AED"/>
    <w:pPr>
      <w:keepNext/>
      <w:keepLines/>
      <w:pBdr>
        <w:top w:val="double" w:sz="6" w:space="3" w:color="auto"/>
        <w:left w:val="double" w:sz="6" w:space="3" w:color="auto"/>
        <w:bottom w:val="double" w:sz="6" w:space="3" w:color="auto"/>
        <w:right w:val="double" w:sz="6" w:space="3" w:color="auto"/>
        <w:between w:val="single" w:sz="6" w:space="3" w:color="auto"/>
      </w:pBdr>
      <w:shd w:val="pct10" w:color="auto" w:fill="auto"/>
      <w:tabs>
        <w:tab w:val="left" w:pos="4320"/>
      </w:tabs>
      <w:spacing w:before="360" w:after="240" w:line="300" w:lineRule="atLeast"/>
      <w:ind w:left="4680" w:hanging="2880"/>
      <w:jc w:val="center"/>
    </w:pPr>
    <w:rPr>
      <w:b/>
    </w:rPr>
  </w:style>
  <w:style w:type="paragraph" w:customStyle="1" w:styleId="KeyTerm">
    <w:name w:val="KeyTerm"/>
    <w:basedOn w:val="Normal"/>
    <w:next w:val="BodyText"/>
    <w:rsid w:val="008F5AED"/>
    <w:pPr>
      <w:keepNext/>
      <w:keepLines/>
      <w:pBdr>
        <w:top w:val="double" w:sz="6" w:space="3" w:color="auto"/>
        <w:left w:val="double" w:sz="6" w:space="3" w:color="auto"/>
        <w:bottom w:val="double" w:sz="6" w:space="3" w:color="auto"/>
        <w:right w:val="double" w:sz="6" w:space="3" w:color="auto"/>
      </w:pBdr>
      <w:shd w:val="pct10" w:color="auto" w:fill="auto"/>
      <w:tabs>
        <w:tab w:val="left" w:pos="4320"/>
      </w:tabs>
      <w:spacing w:after="180" w:line="300" w:lineRule="atLeast"/>
      <w:ind w:left="3600" w:hanging="1800"/>
    </w:pPr>
    <w:rPr>
      <w:sz w:val="20"/>
    </w:rPr>
  </w:style>
  <w:style w:type="character" w:styleId="PageNumber">
    <w:name w:val="page number"/>
    <w:basedOn w:val="DefaultParagraphFont"/>
    <w:rsid w:val="008F5AED"/>
    <w:rPr>
      <w:rFonts w:ascii="Times New Roman" w:hAnsi="Times New Roman"/>
      <w:color w:val="auto"/>
      <w:sz w:val="22"/>
      <w:u w:val="none"/>
      <w:vertAlign w:val="baseline"/>
    </w:rPr>
  </w:style>
  <w:style w:type="paragraph" w:customStyle="1" w:styleId="ScreenShot">
    <w:name w:val="ScreenShot"/>
    <w:basedOn w:val="Normal"/>
    <w:next w:val="Normal"/>
    <w:rsid w:val="008F5AED"/>
    <w:pPr>
      <w:keepNext/>
      <w:spacing w:before="240" w:after="120" w:line="300" w:lineRule="atLeast"/>
      <w:ind w:left="2160"/>
    </w:pPr>
    <w:rPr>
      <w:sz w:val="20"/>
    </w:rPr>
  </w:style>
  <w:style w:type="paragraph" w:customStyle="1" w:styleId="SourceCode">
    <w:name w:val="SourceCode"/>
    <w:basedOn w:val="Normal"/>
    <w:autoRedefine/>
    <w:rsid w:val="008F5AED"/>
    <w:pPr>
      <w:keepNext/>
      <w:keepLines/>
      <w:pBdr>
        <w:top w:val="double" w:sz="4" w:space="4" w:color="C0C0C0"/>
        <w:left w:val="double" w:sz="4" w:space="4" w:color="C0C0C0"/>
        <w:bottom w:val="double" w:sz="4" w:space="4" w:color="C0C0C0"/>
        <w:right w:val="double" w:sz="4" w:space="4" w:color="C0C0C0"/>
      </w:pBdr>
      <w:tabs>
        <w:tab w:val="left" w:pos="1620"/>
        <w:tab w:val="left" w:pos="1800"/>
        <w:tab w:val="left" w:pos="1980"/>
        <w:tab w:val="left" w:pos="2160"/>
        <w:tab w:val="left" w:pos="2340"/>
        <w:tab w:val="left" w:pos="2520"/>
        <w:tab w:val="left" w:pos="2700"/>
        <w:tab w:val="left" w:pos="2880"/>
        <w:tab w:val="left" w:pos="3240"/>
        <w:tab w:val="left" w:pos="3600"/>
        <w:tab w:val="left" w:pos="3960"/>
        <w:tab w:val="left" w:pos="4320"/>
      </w:tabs>
      <w:ind w:left="1440" w:right="432"/>
    </w:pPr>
    <w:rPr>
      <w:rFonts w:ascii="Courier New" w:hAnsi="Courier New"/>
      <w:noProof/>
      <w:sz w:val="20"/>
    </w:rPr>
  </w:style>
  <w:style w:type="paragraph" w:customStyle="1" w:styleId="Table">
    <w:name w:val="Table"/>
    <w:next w:val="Normal"/>
    <w:rsid w:val="008F5AED"/>
    <w:pPr>
      <w:keepLines/>
      <w:spacing w:before="60" w:after="60"/>
    </w:pPr>
    <w:rPr>
      <w:rFonts w:ascii="Tahoma" w:hAnsi="Tahoma"/>
    </w:rPr>
  </w:style>
  <w:style w:type="paragraph" w:customStyle="1" w:styleId="TableHeader">
    <w:name w:val="Table Header"/>
    <w:basedOn w:val="Table"/>
    <w:autoRedefine/>
    <w:rsid w:val="008F5AED"/>
    <w:pPr>
      <w:keepNext/>
      <w:tabs>
        <w:tab w:val="left" w:pos="2880"/>
        <w:tab w:val="left" w:pos="4320"/>
        <w:tab w:val="left" w:pos="5760"/>
        <w:tab w:val="left" w:pos="7200"/>
      </w:tabs>
      <w:spacing w:before="120" w:after="120"/>
      <w:jc w:val="center"/>
    </w:pPr>
    <w:rPr>
      <w:b/>
      <w:noProof/>
    </w:rPr>
  </w:style>
  <w:style w:type="paragraph" w:customStyle="1" w:styleId="Tip">
    <w:name w:val="Tip"/>
    <w:basedOn w:val="Normal"/>
    <w:next w:val="BodyText"/>
    <w:autoRedefine/>
    <w:rsid w:val="008F5AED"/>
    <w:pPr>
      <w:keepLines/>
      <w:pBdr>
        <w:top w:val="single" w:sz="4" w:space="6" w:color="auto"/>
        <w:left w:val="single" w:sz="4" w:space="6" w:color="auto"/>
        <w:bottom w:val="single" w:sz="4" w:space="6" w:color="auto"/>
        <w:right w:val="single" w:sz="4" w:space="6" w:color="auto"/>
      </w:pBdr>
      <w:spacing w:before="240" w:after="240" w:line="300" w:lineRule="atLeast"/>
      <w:ind w:left="2736" w:right="1728" w:hanging="1008"/>
    </w:pPr>
  </w:style>
  <w:style w:type="paragraph" w:styleId="TOC3">
    <w:name w:val="toc 3"/>
    <w:basedOn w:val="Normal"/>
    <w:next w:val="Normal"/>
    <w:semiHidden/>
    <w:rsid w:val="008F5AED"/>
    <w:pPr>
      <w:tabs>
        <w:tab w:val="right" w:leader="dot" w:pos="9360"/>
      </w:tabs>
      <w:spacing w:before="60"/>
      <w:ind w:left="2160"/>
    </w:pPr>
    <w:rPr>
      <w:sz w:val="22"/>
    </w:rPr>
  </w:style>
  <w:style w:type="paragraph" w:customStyle="1" w:styleId="Note">
    <w:name w:val="Note"/>
    <w:basedOn w:val="Normal"/>
    <w:next w:val="BodyText"/>
    <w:autoRedefine/>
    <w:rsid w:val="008F5AED"/>
    <w:pPr>
      <w:spacing w:before="240" w:after="240" w:line="300" w:lineRule="atLeast"/>
      <w:ind w:left="2736" w:right="1728" w:hanging="1008"/>
    </w:pPr>
  </w:style>
  <w:style w:type="paragraph" w:customStyle="1" w:styleId="Warning">
    <w:name w:val="Warning"/>
    <w:basedOn w:val="Tip"/>
    <w:next w:val="BodyText"/>
    <w:autoRedefine/>
    <w:rsid w:val="008F5AED"/>
    <w:pPr>
      <w:pBdr>
        <w:top w:val="thinThickSmallGap" w:sz="24" w:space="6" w:color="auto"/>
        <w:left w:val="thinThickSmallGap" w:sz="24" w:space="6" w:color="auto"/>
        <w:bottom w:val="thickThinSmallGap" w:sz="24" w:space="6" w:color="auto"/>
        <w:right w:val="thickThinSmallGap" w:sz="24" w:space="6" w:color="auto"/>
      </w:pBdr>
      <w:ind w:left="3240" w:hanging="1440"/>
    </w:pPr>
  </w:style>
  <w:style w:type="paragraph" w:customStyle="1" w:styleId="figcaption">
    <w:name w:val="figcaption"/>
    <w:basedOn w:val="Normal"/>
    <w:next w:val="BodyText"/>
    <w:autoRedefine/>
    <w:rsid w:val="008F5AED"/>
    <w:pPr>
      <w:spacing w:after="360"/>
      <w:ind w:left="1584" w:right="432"/>
    </w:pPr>
    <w:rPr>
      <w:rFonts w:ascii="Tahoma" w:hAnsi="Tahoma"/>
      <w:sz w:val="20"/>
    </w:rPr>
  </w:style>
  <w:style w:type="paragraph" w:styleId="Header">
    <w:name w:val="header"/>
    <w:basedOn w:val="Normal"/>
    <w:rsid w:val="008F5AED"/>
    <w:pPr>
      <w:tabs>
        <w:tab w:val="center" w:pos="4320"/>
        <w:tab w:val="right" w:pos="8640"/>
      </w:tabs>
      <w:ind w:left="-720"/>
    </w:pPr>
  </w:style>
  <w:style w:type="character" w:styleId="CommentReference">
    <w:name w:val="annotation reference"/>
    <w:basedOn w:val="DefaultParagraphFont"/>
    <w:semiHidden/>
    <w:rsid w:val="008F5AED"/>
    <w:rPr>
      <w:sz w:val="16"/>
    </w:rPr>
  </w:style>
  <w:style w:type="paragraph" w:customStyle="1" w:styleId="OddPageHeader">
    <w:name w:val="OddPageHeader"/>
    <w:basedOn w:val="Normal"/>
    <w:autoRedefine/>
    <w:rsid w:val="00C51CF5"/>
    <w:pPr>
      <w:pBdr>
        <w:bottom w:val="single" w:sz="6" w:space="1" w:color="auto"/>
      </w:pBdr>
      <w:jc w:val="right"/>
    </w:pPr>
    <w:rPr>
      <w:rFonts w:ascii="Tahoma" w:hAnsi="Tahoma"/>
      <w:noProof/>
    </w:rPr>
  </w:style>
  <w:style w:type="paragraph" w:customStyle="1" w:styleId="EvenPageHeader">
    <w:name w:val="EvenPageHeader"/>
    <w:basedOn w:val="OddPageHeader"/>
    <w:rsid w:val="008F5AED"/>
    <w:pPr>
      <w:jc w:val="left"/>
    </w:pPr>
  </w:style>
  <w:style w:type="paragraph" w:customStyle="1" w:styleId="OddPageFooter">
    <w:name w:val="OddPageFooter"/>
    <w:basedOn w:val="BodyText"/>
    <w:rsid w:val="008F5AED"/>
    <w:pPr>
      <w:pBdr>
        <w:top w:val="single" w:sz="6" w:space="1" w:color="auto"/>
      </w:pBdr>
      <w:tabs>
        <w:tab w:val="clear" w:pos="720"/>
        <w:tab w:val="right" w:pos="9360"/>
      </w:tabs>
      <w:spacing w:after="0"/>
      <w:ind w:left="0"/>
    </w:pPr>
    <w:rPr>
      <w:b/>
    </w:rPr>
  </w:style>
  <w:style w:type="paragraph" w:customStyle="1" w:styleId="EvenPageFooter">
    <w:name w:val="EvenPageFooter"/>
    <w:basedOn w:val="OddPageFooter"/>
    <w:rsid w:val="008F5AED"/>
    <w:pPr>
      <w:tabs>
        <w:tab w:val="clear" w:pos="9360"/>
        <w:tab w:val="right" w:pos="8820"/>
      </w:tabs>
      <w:spacing w:before="0"/>
      <w:jc w:val="right"/>
    </w:pPr>
  </w:style>
  <w:style w:type="paragraph" w:customStyle="1" w:styleId="NumberedList">
    <w:name w:val="Numbered List"/>
    <w:basedOn w:val="BodyText"/>
    <w:autoRedefine/>
    <w:rsid w:val="008F5AED"/>
    <w:pPr>
      <w:numPr>
        <w:numId w:val="3"/>
      </w:numPr>
      <w:tabs>
        <w:tab w:val="clear" w:pos="720"/>
        <w:tab w:val="clear" w:pos="1440"/>
        <w:tab w:val="left" w:pos="1620"/>
      </w:tabs>
      <w:ind w:left="1800"/>
    </w:pPr>
  </w:style>
  <w:style w:type="paragraph" w:customStyle="1" w:styleId="rightcolumn">
    <w:name w:val="right column"/>
    <w:basedOn w:val="BodyText"/>
    <w:rsid w:val="0043679B"/>
    <w:pPr>
      <w:tabs>
        <w:tab w:val="clear" w:pos="720"/>
      </w:tabs>
      <w:ind w:left="270"/>
    </w:pPr>
  </w:style>
  <w:style w:type="paragraph" w:customStyle="1" w:styleId="ScrShotWide">
    <w:name w:val="ScrShotWide"/>
    <w:basedOn w:val="ScreenShot"/>
    <w:next w:val="BodyText"/>
    <w:rsid w:val="008F5AED"/>
    <w:pPr>
      <w:ind w:left="720"/>
    </w:pPr>
  </w:style>
  <w:style w:type="paragraph" w:styleId="BodyTextIndent">
    <w:name w:val="Body Text Indent"/>
    <w:basedOn w:val="Normal"/>
    <w:rsid w:val="008F5AED"/>
    <w:pPr>
      <w:spacing w:after="120"/>
      <w:ind w:left="2160"/>
    </w:pPr>
    <w:rPr>
      <w:sz w:val="22"/>
    </w:rPr>
  </w:style>
  <w:style w:type="paragraph" w:customStyle="1" w:styleId="BulletListIndent">
    <w:name w:val="Bullet List Indent"/>
    <w:basedOn w:val="BulletList"/>
    <w:rsid w:val="008F5AED"/>
    <w:pPr>
      <w:numPr>
        <w:numId w:val="0"/>
      </w:numPr>
    </w:pPr>
  </w:style>
  <w:style w:type="paragraph" w:styleId="CommentText">
    <w:name w:val="annotation text"/>
    <w:basedOn w:val="Normal"/>
    <w:semiHidden/>
    <w:rsid w:val="008F5AED"/>
    <w:rPr>
      <w:sz w:val="20"/>
    </w:rPr>
  </w:style>
  <w:style w:type="character" w:customStyle="1" w:styleId="Answers">
    <w:name w:val="Answers"/>
    <w:basedOn w:val="DefaultParagraphFont"/>
    <w:rsid w:val="008F5AED"/>
    <w:rPr>
      <w:rFonts w:ascii="Tahoma" w:hAnsi="Tahoma"/>
      <w:b/>
      <w:dstrike w:val="0"/>
      <w:sz w:val="24"/>
      <w:szCs w:val="24"/>
      <w:u w:val="none"/>
      <w:vertAlign w:val="baseline"/>
    </w:rPr>
  </w:style>
  <w:style w:type="paragraph" w:customStyle="1" w:styleId="Objectives">
    <w:name w:val="Objectives"/>
    <w:basedOn w:val="Heading3"/>
    <w:next w:val="BulletList"/>
    <w:autoRedefine/>
    <w:rsid w:val="008F5AED"/>
    <w:pPr>
      <w:spacing w:before="3000"/>
      <w:outlineLvl w:val="9"/>
    </w:pPr>
  </w:style>
  <w:style w:type="paragraph" w:customStyle="1" w:styleId="Summary">
    <w:name w:val="Summary"/>
    <w:next w:val="BodyText"/>
    <w:rsid w:val="008F5AED"/>
    <w:pPr>
      <w:keepNext/>
      <w:pageBreakBefore/>
    </w:pPr>
    <w:rPr>
      <w:rFonts w:ascii="Arial" w:hAnsi="Arial"/>
      <w:b/>
      <w:sz w:val="48"/>
    </w:rPr>
  </w:style>
  <w:style w:type="paragraph" w:customStyle="1" w:styleId="SidebarCode">
    <w:name w:val="SidebarCode"/>
    <w:basedOn w:val="SourceCode"/>
    <w:rsid w:val="008F5AED"/>
    <w:pPr>
      <w:pBdr>
        <w:top w:val="double" w:sz="6" w:space="3" w:color="auto"/>
        <w:left w:val="double" w:sz="6" w:space="3" w:color="auto"/>
        <w:bottom w:val="double" w:sz="6" w:space="3" w:color="auto"/>
        <w:right w:val="double" w:sz="6" w:space="3" w:color="auto"/>
      </w:pBdr>
      <w:shd w:val="pct10" w:color="auto" w:fill="auto"/>
      <w:ind w:left="1800"/>
    </w:pPr>
    <w:rPr>
      <w:noProof w:val="0"/>
    </w:rPr>
  </w:style>
  <w:style w:type="paragraph" w:customStyle="1" w:styleId="SidebarHead">
    <w:name w:val="SidebarHead"/>
    <w:basedOn w:val="KeyHead"/>
    <w:next w:val="Normal"/>
    <w:autoRedefine/>
    <w:rsid w:val="008F5AED"/>
    <w:pPr>
      <w:spacing w:before="240"/>
      <w:ind w:left="4320" w:right="720"/>
    </w:pPr>
    <w:rPr>
      <w:rFonts w:ascii="Tahoma" w:hAnsi="Tahoma"/>
      <w:szCs w:val="24"/>
    </w:rPr>
  </w:style>
  <w:style w:type="paragraph" w:customStyle="1" w:styleId="SidebarText">
    <w:name w:val="SidebarText"/>
    <w:basedOn w:val="KeyTerm"/>
    <w:autoRedefine/>
    <w:rsid w:val="008F5AED"/>
    <w:pPr>
      <w:keepNext w:val="0"/>
      <w:spacing w:before="240" w:after="240"/>
      <w:ind w:left="1440" w:right="720" w:firstLine="0"/>
    </w:pPr>
    <w:rPr>
      <w:rFonts w:ascii="Tahoma" w:hAnsi="Tahoma"/>
    </w:rPr>
  </w:style>
  <w:style w:type="paragraph" w:styleId="ListNumber">
    <w:name w:val="List Number"/>
    <w:basedOn w:val="Normal"/>
    <w:rsid w:val="0043679B"/>
    <w:pPr>
      <w:numPr>
        <w:numId w:val="2"/>
      </w:numPr>
    </w:pPr>
  </w:style>
  <w:style w:type="paragraph" w:customStyle="1" w:styleId="StepByStep">
    <w:name w:val="StepByStep"/>
    <w:basedOn w:val="Heading3"/>
    <w:next w:val="BodyText"/>
    <w:rsid w:val="008F5AED"/>
  </w:style>
  <w:style w:type="character" w:customStyle="1" w:styleId="KeyName">
    <w:name w:val="Key Name"/>
    <w:basedOn w:val="DefaultParagraphFont"/>
    <w:rsid w:val="008F5AED"/>
    <w:rPr>
      <w:rFonts w:ascii="Tahoma" w:hAnsi="Tahoma"/>
      <w:b/>
      <w:caps/>
      <w:dstrike w:val="0"/>
      <w:color w:val="auto"/>
      <w:sz w:val="22"/>
      <w:szCs w:val="22"/>
      <w:vertAlign w:val="baseline"/>
    </w:rPr>
  </w:style>
  <w:style w:type="paragraph" w:customStyle="1" w:styleId="TermList">
    <w:name w:val="TermList"/>
    <w:basedOn w:val="BodyText"/>
    <w:rsid w:val="0043679B"/>
    <w:pPr>
      <w:ind w:left="2520"/>
    </w:pPr>
  </w:style>
  <w:style w:type="character" w:customStyle="1" w:styleId="Logo">
    <w:name w:val="Logo"/>
    <w:basedOn w:val="DefaultParagraphFont"/>
    <w:rsid w:val="0043679B"/>
    <w:rPr>
      <w:dstrike w:val="0"/>
      <w:vanish/>
      <w:color w:val="auto"/>
      <w:vertAlign w:val="baseline"/>
    </w:rPr>
  </w:style>
  <w:style w:type="paragraph" w:customStyle="1" w:styleId="IntentionallyBlank">
    <w:name w:val="IntentionallyBlank"/>
    <w:basedOn w:val="Heading3"/>
    <w:rsid w:val="008F5AED"/>
    <w:rPr>
      <w:b w:val="0"/>
      <w:vanish/>
      <w:sz w:val="24"/>
    </w:rPr>
  </w:style>
  <w:style w:type="paragraph" w:customStyle="1" w:styleId="TryItOut">
    <w:name w:val="TryItOut!"/>
    <w:basedOn w:val="Heading3"/>
    <w:next w:val="BodyText"/>
    <w:rsid w:val="008F5AED"/>
    <w:pPr>
      <w:outlineLvl w:val="9"/>
    </w:pPr>
  </w:style>
  <w:style w:type="paragraph" w:customStyle="1" w:styleId="QuestionHead">
    <w:name w:val="QuestionHead"/>
    <w:next w:val="BodyText"/>
    <w:rsid w:val="008F5AED"/>
    <w:pPr>
      <w:keepNext/>
      <w:pageBreakBefore/>
    </w:pPr>
    <w:rPr>
      <w:rFonts w:ascii="Arial" w:hAnsi="Arial"/>
      <w:b/>
      <w:sz w:val="48"/>
    </w:rPr>
  </w:style>
  <w:style w:type="paragraph" w:customStyle="1" w:styleId="AnswerHead">
    <w:name w:val="AnswerHead"/>
    <w:next w:val="BodyText"/>
    <w:rsid w:val="008F5AED"/>
    <w:pPr>
      <w:keepNext/>
      <w:pageBreakBefore/>
    </w:pPr>
    <w:rPr>
      <w:rFonts w:ascii="Arial" w:hAnsi="Arial"/>
      <w:b/>
      <w:sz w:val="48"/>
    </w:rPr>
  </w:style>
  <w:style w:type="paragraph" w:customStyle="1" w:styleId="ExerciseHead">
    <w:name w:val="ExerciseHead"/>
    <w:next w:val="BodyText"/>
    <w:rsid w:val="008F5AED"/>
    <w:pPr>
      <w:keepNext/>
      <w:pageBreakBefore/>
    </w:pPr>
    <w:rPr>
      <w:rFonts w:ascii="Arial" w:hAnsi="Arial"/>
      <w:b/>
      <w:sz w:val="48"/>
    </w:rPr>
  </w:style>
  <w:style w:type="paragraph" w:customStyle="1" w:styleId="Heading4withBreak">
    <w:name w:val="Heading 4 with Break"/>
    <w:basedOn w:val="Heading4"/>
    <w:next w:val="BodyText"/>
    <w:rsid w:val="0043679B"/>
    <w:pPr>
      <w:pageBreakBefore/>
    </w:pPr>
  </w:style>
  <w:style w:type="paragraph" w:customStyle="1" w:styleId="SourceCodeRightColumn">
    <w:name w:val="SourceCode RightColumn"/>
    <w:basedOn w:val="SourceCode"/>
    <w:rsid w:val="008F5AED"/>
    <w:pPr>
      <w:ind w:left="274"/>
    </w:pPr>
  </w:style>
  <w:style w:type="paragraph" w:customStyle="1" w:styleId="ScrShotMedium">
    <w:name w:val="ScrShotMedium"/>
    <w:basedOn w:val="ScreenShot"/>
    <w:rsid w:val="008F5AED"/>
    <w:pPr>
      <w:ind w:left="1440"/>
    </w:pPr>
  </w:style>
  <w:style w:type="paragraph" w:customStyle="1" w:styleId="Headereven">
    <w:name w:val="Header even"/>
    <w:basedOn w:val="Normal"/>
    <w:rsid w:val="008F5AED"/>
    <w:pPr>
      <w:pBdr>
        <w:bottom w:val="single" w:sz="6" w:space="1" w:color="auto"/>
      </w:pBdr>
      <w:tabs>
        <w:tab w:val="left" w:pos="1080"/>
      </w:tabs>
    </w:pPr>
    <w:rPr>
      <w:rFonts w:ascii="Tahoma" w:hAnsi="Tahoma"/>
    </w:rPr>
  </w:style>
  <w:style w:type="character" w:customStyle="1" w:styleId="FooterHidden">
    <w:name w:val="FooterHidden"/>
    <w:rsid w:val="008F5AED"/>
    <w:rPr>
      <w:rFonts w:ascii="Tahoma" w:hAnsi="Tahoma"/>
      <w:dstrike w:val="0"/>
      <w:vanish/>
      <w:sz w:val="18"/>
      <w:vertAlign w:val="baseline"/>
    </w:rPr>
  </w:style>
  <w:style w:type="paragraph" w:customStyle="1" w:styleId="DocumentPad">
    <w:name w:val="DocumentPad"/>
    <w:basedOn w:val="BodyText"/>
    <w:rsid w:val="007272FA"/>
    <w:rPr>
      <w:noProof/>
      <w:vanish/>
    </w:rPr>
  </w:style>
  <w:style w:type="paragraph" w:customStyle="1" w:styleId="SourceCodeTop">
    <w:name w:val="SourceCodeTop"/>
    <w:basedOn w:val="SourceCode"/>
    <w:next w:val="SourceCode"/>
    <w:autoRedefine/>
    <w:rsid w:val="008F5AED"/>
    <w:pPr>
      <w:tabs>
        <w:tab w:val="clear" w:pos="4320"/>
        <w:tab w:val="left" w:pos="3060"/>
      </w:tabs>
      <w:spacing w:before="360"/>
    </w:pPr>
  </w:style>
  <w:style w:type="paragraph" w:customStyle="1" w:styleId="SourceCodeBottom">
    <w:name w:val="SourceCodeBottom"/>
    <w:basedOn w:val="SourceCode"/>
    <w:next w:val="BodyText"/>
    <w:autoRedefine/>
    <w:rsid w:val="008F5AED"/>
    <w:pPr>
      <w:spacing w:after="240"/>
    </w:pPr>
  </w:style>
  <w:style w:type="paragraph" w:customStyle="1" w:styleId="SourceCodeAlone">
    <w:name w:val="SourceCodeAlone"/>
    <w:basedOn w:val="SourceCode"/>
    <w:autoRedefine/>
    <w:rsid w:val="008F5AED"/>
    <w:pPr>
      <w:spacing w:before="360" w:after="240"/>
    </w:pPr>
  </w:style>
  <w:style w:type="paragraph" w:customStyle="1" w:styleId="Headerodd">
    <w:name w:val="Header odd"/>
    <w:basedOn w:val="Normal"/>
    <w:rsid w:val="008F5AED"/>
    <w:pPr>
      <w:pBdr>
        <w:bottom w:val="single" w:sz="6" w:space="1" w:color="auto"/>
      </w:pBdr>
      <w:tabs>
        <w:tab w:val="right" w:pos="7920"/>
        <w:tab w:val="right" w:pos="9360"/>
      </w:tabs>
      <w:jc w:val="right"/>
    </w:pPr>
    <w:rPr>
      <w:rFonts w:ascii="Tahoma" w:hAnsi="Tahoma"/>
    </w:rPr>
  </w:style>
  <w:style w:type="paragraph" w:customStyle="1" w:styleId="ChapterTitle">
    <w:name w:val="Chapter Title"/>
    <w:basedOn w:val="Normal"/>
    <w:next w:val="BodyText"/>
    <w:link w:val="ChapterTitleChar"/>
    <w:autoRedefine/>
    <w:rsid w:val="008F5AED"/>
    <w:pPr>
      <w:spacing w:before="400" w:after="960"/>
      <w:jc w:val="right"/>
      <w:outlineLvl w:val="0"/>
    </w:pPr>
    <w:rPr>
      <w:b/>
      <w:sz w:val="96"/>
      <w:szCs w:val="96"/>
    </w:rPr>
  </w:style>
  <w:style w:type="character" w:customStyle="1" w:styleId="Heading1Char">
    <w:name w:val="Heading 1 Char"/>
    <w:basedOn w:val="DefaultParagraphFont"/>
    <w:link w:val="Heading1"/>
    <w:rsid w:val="00B0049E"/>
    <w:rPr>
      <w:rFonts w:ascii="Arial" w:hAnsi="Arial"/>
      <w:b/>
      <w:sz w:val="48"/>
      <w:szCs w:val="48"/>
    </w:rPr>
  </w:style>
  <w:style w:type="character" w:customStyle="1" w:styleId="ChapterTitleChar">
    <w:name w:val="Chapter Title Char"/>
    <w:basedOn w:val="DefaultParagraphFont"/>
    <w:link w:val="ChapterTitle"/>
    <w:rsid w:val="008F5AED"/>
    <w:rPr>
      <w:rFonts w:ascii="Arial" w:hAnsi="Arial"/>
      <w:b/>
      <w:sz w:val="96"/>
      <w:szCs w:val="96"/>
    </w:rPr>
  </w:style>
  <w:style w:type="paragraph" w:customStyle="1" w:styleId="StyleIntentionallyBlankCenteredLeft0">
    <w:name w:val="Style IntentionallyBlank + Centered Left:  0&quot;"/>
    <w:basedOn w:val="IntentionallyBlank"/>
    <w:rsid w:val="008F5AED"/>
    <w:pPr>
      <w:ind w:left="0"/>
      <w:jc w:val="center"/>
      <w:outlineLvl w:val="9"/>
    </w:pPr>
  </w:style>
  <w:style w:type="character" w:customStyle="1" w:styleId="InlineCode">
    <w:name w:val="Inline Code"/>
    <w:basedOn w:val="DefaultParagraphFont"/>
    <w:rsid w:val="008F5AED"/>
    <w:rPr>
      <w:rFonts w:ascii="Courier New" w:hAnsi="Courier New"/>
      <w:sz w:val="26"/>
      <w:szCs w:val="24"/>
    </w:rPr>
  </w:style>
  <w:style w:type="table" w:styleId="TableGrid">
    <w:name w:val="Table Grid"/>
    <w:basedOn w:val="TableNormal"/>
    <w:rsid w:val="008C2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F5AED"/>
    <w:rPr>
      <w:rFonts w:ascii="Tahoma" w:hAnsi="Tahoma" w:cs="Tahoma"/>
      <w:sz w:val="16"/>
      <w:szCs w:val="16"/>
    </w:rPr>
  </w:style>
  <w:style w:type="character" w:customStyle="1" w:styleId="BalloonTextChar">
    <w:name w:val="Balloon Text Char"/>
    <w:basedOn w:val="DefaultParagraphFont"/>
    <w:link w:val="BalloonText"/>
    <w:rsid w:val="008F5A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29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Stuff\Docs\wordtmpl\PDSACoursewa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661962bdcdf4b95a4b8981ce131e76b xmlns="e0b8212d-b8fb-4d53-8442-191688bb6ae9">
      <Terms xmlns="http://schemas.microsoft.com/office/infopath/2007/PartnerControls"/>
    </d661962bdcdf4b95a4b8981ce131e76b>
    <l606283ab38c4ab7af24db899502f24a xmlns="e0b8212d-b8fb-4d53-8442-191688bb6ae9">
      <Terms xmlns="http://schemas.microsoft.com/office/infopath/2007/PartnerControls"/>
    </l606283ab38c4ab7af24db899502f24a>
    <o6273fa59d2c447d84bb11198eabaa88 xmlns="f42be2e7-4f60-4adf-b2f5-f0342b28e382">
      <Terms xmlns="http://schemas.microsoft.com/office/infopath/2007/PartnerControls">
        <TermInfo xmlns="http://schemas.microsoft.com/office/infopath/2007/PartnerControls">
          <TermName xmlns="http://schemas.microsoft.com/office/infopath/2007/PartnerControls">Information Technology</TermName>
          <TermId xmlns="http://schemas.microsoft.com/office/infopath/2007/PartnerControls">48f7223b-7668-4ec3-9b54-6e6714060c91</TermId>
        </TermInfo>
      </Terms>
    </o6273fa59d2c447d84bb11198eabaa88>
    <l8d779e395e540ba93e1c7ecf7cd5147 xmlns="f42be2e7-4f60-4adf-b2f5-f0342b28e382">
      <Terms xmlns="http://schemas.microsoft.com/office/infopath/2007/PartnerControls">
        <TermInfo xmlns="http://schemas.microsoft.com/office/infopath/2007/PartnerControls">
          <TermName xmlns="http://schemas.microsoft.com/office/infopath/2007/PartnerControls">Information Technology</TermName>
          <TermId xmlns="http://schemas.microsoft.com/office/infopath/2007/PartnerControls">3e5d163d-2b84-484a-b927-7bddf80904dd</TermId>
        </TermInfo>
      </Terms>
    </l8d779e395e540ba93e1c7ecf7cd5147>
    <TaxCatchAll xmlns="e0b8212d-b8fb-4d53-8442-191688bb6ae9">
      <Value>14</Value>
      <Value>35</Value>
    </TaxCatchAl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IT Policies" ma:contentTypeID="0x010100ABFED62DC5127C4ABFDCEF06EA4D121A00D961A699766C1F489C3C120721886C9B" ma:contentTypeVersion="11" ma:contentTypeDescription="" ma:contentTypeScope="" ma:versionID="7969838dcef5574b73f8e81ae1e25613">
  <xsd:schema xmlns:xsd="http://www.w3.org/2001/XMLSchema" xmlns:xs="http://www.w3.org/2001/XMLSchema" xmlns:p="http://schemas.microsoft.com/office/2006/metadata/properties" xmlns:ns2="e0b8212d-b8fb-4d53-8442-191688bb6ae9" xmlns:ns3="f42be2e7-4f60-4adf-b2f5-f0342b28e382" targetNamespace="http://schemas.microsoft.com/office/2006/metadata/properties" ma:root="true" ma:fieldsID="5c7c9226e7a1e1bd91965dca40517a4e" ns2:_="" ns3:_="">
    <xsd:import namespace="e0b8212d-b8fb-4d53-8442-191688bb6ae9"/>
    <xsd:import namespace="f42be2e7-4f60-4adf-b2f5-f0342b28e382"/>
    <xsd:element name="properties">
      <xsd:complexType>
        <xsd:sequence>
          <xsd:element name="documentManagement">
            <xsd:complexType>
              <xsd:all>
                <xsd:element ref="ns2:d661962bdcdf4b95a4b8981ce131e76b" minOccurs="0"/>
                <xsd:element ref="ns2:TaxCatchAll" minOccurs="0"/>
                <xsd:element ref="ns2:TaxCatchAllLabel" minOccurs="0"/>
                <xsd:element ref="ns2:l606283ab38c4ab7af24db899502f24a" minOccurs="0"/>
                <xsd:element ref="ns3:o6273fa59d2c447d84bb11198eabaa88" minOccurs="0"/>
                <xsd:element ref="ns3:l8d779e395e540ba93e1c7ecf7cd5147"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b8212d-b8fb-4d53-8442-191688bb6ae9" elementFormDefault="qualified">
    <xsd:import namespace="http://schemas.microsoft.com/office/2006/documentManagement/types"/>
    <xsd:import namespace="http://schemas.microsoft.com/office/infopath/2007/PartnerControls"/>
    <xsd:element name="d661962bdcdf4b95a4b8981ce131e76b" ma:index="8" nillable="true" ma:taxonomy="true" ma:internalName="d661962bdcdf4b95a4b8981ce131e76b" ma:taxonomyFieldName="Line_x0020_of_x0020_Business" ma:displayName="Line of Business" ma:readOnly="false" ma:default="" ma:fieldId="{d661962b-dcdf-4b95-a4b8-981ce131e76b}" ma:taxonomyMulti="true" ma:sspId="d4c1bc63-1259-41a6-a84f-393fa62f21a9" ma:termSetId="b9790931-ee71-44a8-90b0-3db2f02804c3"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74df061-19c8-44a6-bff7-a6077ce7e111}" ma:internalName="TaxCatchAll" ma:showField="CatchAllData" ma:web="f42be2e7-4f60-4adf-b2f5-f0342b28e38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74df061-19c8-44a6-bff7-a6077ce7e111}" ma:internalName="TaxCatchAllLabel" ma:readOnly="true" ma:showField="CatchAllDataLabel" ma:web="f42be2e7-4f60-4adf-b2f5-f0342b28e382">
      <xsd:complexType>
        <xsd:complexContent>
          <xsd:extension base="dms:MultiChoiceLookup">
            <xsd:sequence>
              <xsd:element name="Value" type="dms:Lookup" maxOccurs="unbounded" minOccurs="0" nillable="true"/>
            </xsd:sequence>
          </xsd:extension>
        </xsd:complexContent>
      </xsd:complexType>
    </xsd:element>
    <xsd:element name="l606283ab38c4ab7af24db899502f24a" ma:index="12" nillable="true" ma:taxonomy="true" ma:internalName="l606283ab38c4ab7af24db899502f24a" ma:taxonomyFieldName="Classification" ma:displayName="Classifications" ma:default="" ma:fieldId="{5606283a-b38c-4ab7-af24-db899502f24a}" ma:taxonomyMulti="true" ma:sspId="d4c1bc63-1259-41a6-a84f-393fa62f21a9" ma:termSetId="e3986b1e-0121-41df-97a4-cb65fc0ea7c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42be2e7-4f60-4adf-b2f5-f0342b28e382" elementFormDefault="qualified">
    <xsd:import namespace="http://schemas.microsoft.com/office/2006/documentManagement/types"/>
    <xsd:import namespace="http://schemas.microsoft.com/office/infopath/2007/PartnerControls"/>
    <xsd:element name="o6273fa59d2c447d84bb11198eabaa88" ma:index="14" ma:taxonomy="true" ma:internalName="o6273fa59d2c447d84bb11198eabaa88" ma:taxonomyFieldName="Departments" ma:displayName="Departments" ma:readOnly="false" ma:default="" ma:fieldId="{86273fa5-9d2c-447d-84bb-11198eabaa88}" ma:taxonomyMulti="true" ma:sspId="d4c1bc63-1259-41a6-a84f-393fa62f21a9" ma:termSetId="37f44af0-ab8b-4d5c-9f85-1c424d28496b" ma:anchorId="00000000-0000-0000-0000-000000000000" ma:open="false" ma:isKeyword="false">
      <xsd:complexType>
        <xsd:sequence>
          <xsd:element ref="pc:Terms" minOccurs="0" maxOccurs="1"/>
        </xsd:sequence>
      </xsd:complexType>
    </xsd:element>
    <xsd:element name="l8d779e395e540ba93e1c7ecf7cd5147" ma:index="16" ma:taxonomy="true" ma:internalName="l8d779e395e540ba93e1c7ecf7cd5147" ma:taxonomyFieldName="Taxonomy_x002F_Keywords" ma:displayName="Taxonomy/Keywords" ma:readOnly="false" ma:default="" ma:fieldId="{58d779e3-95e5-40ba-93e1-c7ecf7cd5147}" ma:taxonomyMulti="true" ma:sspId="d4c1bc63-1259-41a6-a84f-393fa62f21a9" ma:termSetId="3812bd18-a30d-47f7-85a9-cd722a80714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DBBD5-210B-4D40-AF62-373B35C66681}">
  <ds:schemaRefs>
    <ds:schemaRef ds:uri="http://schemas.microsoft.com/office/2006/metadata/properties"/>
    <ds:schemaRef ds:uri="http://schemas.microsoft.com/office/infopath/2007/PartnerControls"/>
    <ds:schemaRef ds:uri="e0b8212d-b8fb-4d53-8442-191688bb6ae9"/>
    <ds:schemaRef ds:uri="f42be2e7-4f60-4adf-b2f5-f0342b28e382"/>
  </ds:schemaRefs>
</ds:datastoreItem>
</file>

<file path=customXml/itemProps2.xml><?xml version="1.0" encoding="utf-8"?>
<ds:datastoreItem xmlns:ds="http://schemas.openxmlformats.org/officeDocument/2006/customXml" ds:itemID="{EB1BCB9F-5515-4911-AD2A-3F7434F25458}">
  <ds:schemaRefs>
    <ds:schemaRef ds:uri="http://schemas.microsoft.com/sharepoint/v3/contenttype/forms"/>
  </ds:schemaRefs>
</ds:datastoreItem>
</file>

<file path=customXml/itemProps3.xml><?xml version="1.0" encoding="utf-8"?>
<ds:datastoreItem xmlns:ds="http://schemas.openxmlformats.org/officeDocument/2006/customXml" ds:itemID="{0CC139E9-6CB6-4C9C-B0C8-10DA2146E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b8212d-b8fb-4d53-8442-191688bb6ae9"/>
    <ds:schemaRef ds:uri="f42be2e7-4f60-4adf-b2f5-f0342b28e3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7E3D49-6F0E-4042-89A7-E0A8B9AF0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PDSACourseware.dotx</Template>
  <TotalTime>178</TotalTime>
  <Pages>16</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Visual Studio Standards</vt:lpstr>
    </vt:vector>
  </TitlesOfParts>
  <Company>Paul D. Sheriff Consulting</Company>
  <LinksUpToDate>false</LinksUpToDate>
  <CharactersWithSpaces>8691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Studio Standards</dc:title>
  <dc:subject>PDSC Standards</dc:subject>
  <dc:creator>Paul D. Sheriff Consulting</dc:creator>
  <cp:lastModifiedBy>Paul Sheriff</cp:lastModifiedBy>
  <cp:revision>44</cp:revision>
  <cp:lastPrinted>2008-04-10T15:12:00Z</cp:lastPrinted>
  <dcterms:created xsi:type="dcterms:W3CDTF">2008-12-24T16:38:00Z</dcterms:created>
  <dcterms:modified xsi:type="dcterms:W3CDTF">2020-01-28T19:32:00Z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1</vt:lpwstr>
  </property>
  <property fmtid="{D5CDD505-2E9C-101B-9397-08002B2CF9AE}" pid="3" name="LabText">
    <vt:lpwstr>: Lab Exercises</vt:lpwstr>
  </property>
  <property fmtid="{D5CDD505-2E9C-101B-9397-08002B2CF9AE}" pid="4" name="TemplateVersion">
    <vt:r8>2.1</vt:r8>
  </property>
  <property fmtid="{D5CDD505-2E9C-101B-9397-08002B2CF9AE}" pid="5" name="Copyright">
    <vt:lpwstr>Copyright © 2020 by Paul D. Sheriff Consulting</vt:lpwstr>
  </property>
  <property fmtid="{D5CDD505-2E9C-101B-9397-08002B2CF9AE}" pid="6" name="Lab">
    <vt:bool>false</vt:bool>
  </property>
  <property fmtid="{D5CDD505-2E9C-101B-9397-08002B2CF9AE}" pid="7" name="ContentTypeId">
    <vt:lpwstr>0x010100ABFED62DC5127C4ABFDCEF06EA4D121A00D961A699766C1F489C3C120721886C9B</vt:lpwstr>
  </property>
  <property fmtid="{D5CDD505-2E9C-101B-9397-08002B2CF9AE}" pid="8" name="Taxonomy/Keywords">
    <vt:lpwstr>14;#Information Technology|3e5d163d-2b84-484a-b927-7bddf80904dd</vt:lpwstr>
  </property>
  <property fmtid="{D5CDD505-2E9C-101B-9397-08002B2CF9AE}" pid="9" name="Classification">
    <vt:lpwstr/>
  </property>
  <property fmtid="{D5CDD505-2E9C-101B-9397-08002B2CF9AE}" pid="10" name="Line of Business">
    <vt:lpwstr/>
  </property>
  <property fmtid="{D5CDD505-2E9C-101B-9397-08002B2CF9AE}" pid="11" name="Departments">
    <vt:lpwstr>35;#Information Technology|48f7223b-7668-4ec3-9b54-6e6714060c91</vt:lpwstr>
  </property>
</Properties>
</file>